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5F0C" w:rsidRDefault="00815F0C">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815F0C" w:rsidRDefault="00815F0C">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815F0C" w:rsidRDefault="00815F0C">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Elements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SatelliteData</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Node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int value;</w:t>
      </w:r>
      <w:r>
        <w:rPr>
          <w:rFonts w:ascii="Arial" w:hAnsi="Arial" w:cs="Arial"/>
          <w:b w:val="0"/>
          <w:bCs w:val="0"/>
          <w:smallCaps w:val="0"/>
          <w:snapToGrid w:val="0"/>
        </w:rPr>
        <w:tab/>
        <w:t>// satellite data</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815F0C" w:rsidRDefault="00815F0C">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815F0C" w:rsidRDefault="00815F0C">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815F0C" w:rsidRDefault="00815F0C">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815F0C" w:rsidRDefault="00815F0C">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815F0C" w:rsidRDefault="00815F0C">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815F0C" w:rsidRDefault="00815F0C">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815F0C" w:rsidRDefault="00815F0C">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Stack</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7" o:title=""/>
          </v:shape>
          <o:OLEObject Type="Embed" ProgID="Paint.Picture" ShapeID="_x0000_i1025" DrawAspect="Content" ObjectID="_1525073340" r:id="rId8"/>
        </w:obje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9" o:title=""/>
          </v:shape>
        </w:pict>
      </w:r>
      <w:r>
        <w:rPr>
          <w:rFonts w:ascii="Arial" w:hAnsi="Arial" w:cs="Arial"/>
          <w:b w:val="0"/>
          <w:bCs w:val="0"/>
          <w:smallCaps w:val="0"/>
          <w:snapToGrid w:val="0"/>
        </w:rPr>
        <w:pict>
          <v:shape id="_x0000_i1027" type="#_x0000_t75" style="width:161.25pt;height:141.75pt">
            <v:imagedata r:id="rId10"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11" o:title=""/>
          </v:shape>
          <o:OLEObject Type="Embed" ProgID="Paint.Picture" ShapeID="_x0000_i1028" DrawAspect="Content" ObjectID="_1525073341" r:id="rId12"/>
        </w:objec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815F0C" w:rsidRDefault="00815F0C">
      <w:pPr>
        <w:spacing w:after="0"/>
        <w:ind w:firstLine="720"/>
        <w:rPr>
          <w:rFonts w:ascii="Arial" w:hAnsi="Arial" w:cs="Arial"/>
          <w:smallCaps w:val="0"/>
          <w:snapToGrid w:val="0"/>
        </w:rPr>
      </w:pPr>
      <w:r>
        <w:rPr>
          <w:rFonts w:ascii="Arial" w:hAnsi="Arial" w:cs="Arial"/>
          <w:smallCaps w:val="0"/>
          <w:snapToGrid w:val="0"/>
        </w:rPr>
        <w:t>lec8.ArrayStack.java</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Queue</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3"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Q [1…12]</w:t>
      </w:r>
    </w:p>
    <w:p w:rsidR="00815F0C" w:rsidRDefault="00815F0C">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815F0C" w:rsidRDefault="00815F0C">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815F0C" w:rsidRDefault="00815F0C">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dequeue(Q), returns the value 15 at the head of the queue. New head has value 6 </w:t>
      </w:r>
    </w:p>
    <w:p w:rsidR="00815F0C" w:rsidRDefault="00815F0C">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4" o:title=""/>
          </v:shape>
        </w:pict>
      </w:r>
      <w:r>
        <w:rPr>
          <w:rFonts w:ascii="Arial" w:hAnsi="Arial" w:cs="Arial"/>
          <w:b w:val="0"/>
          <w:bCs w:val="0"/>
          <w:smallCaps w:val="0"/>
          <w:snapToGrid w:val="0"/>
        </w:rPr>
        <w:pict>
          <v:shape id="_x0000_i1031" type="#_x0000_t75" style="width:229.5pt;height:147.75pt">
            <v:imagedata r:id="rId15"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6"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815F0C" w:rsidRDefault="00815F0C">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815F0C" w:rsidRDefault="00815F0C">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815F0C" w:rsidRDefault="00815F0C">
      <w:pPr>
        <w:spacing w:after="0"/>
        <w:rPr>
          <w:rFonts w:ascii="Arial" w:hAnsi="Arial" w:cs="Arial"/>
          <w:smallCaps w:val="0"/>
          <w:snapToGrid w:val="0"/>
          <w:sz w:val="28"/>
          <w:szCs w:val="28"/>
        </w:rPr>
      </w:pPr>
      <w:r>
        <w:rPr>
          <w:rFonts w:ascii="Arial" w:hAnsi="Arial" w:cs="Arial"/>
          <w:smallCaps w:val="0"/>
          <w:snapToGrid w:val="0"/>
          <w:sz w:val="28"/>
          <w:szCs w:val="28"/>
        </w:rPr>
        <w:t>Linked List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7"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4.5pt">
            <v:imagedata r:id="rId18"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19"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20" o:title=""/>
          </v:shape>
        </w:pic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Hashing</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The problem at hands is to speed up searching if we know in advance the index at which that value is located in the array. With this magic function our search is reduced to just one probe, giving us a constant runtime O(1). Such a function is called a hash function. A hash function is a function which when given a key, generates an address in the table.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21"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Choose a hash function h that is a mapping from objects into integers 0, 1...M-1. Put these objects into an array at indexes computed via the hash function index = h(object). Such array is called a hash table.</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815F0C" w:rsidRDefault="00815F0C">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t>h(k) = k mod m</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Example:</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1"/>
        <w:gridCol w:w="928"/>
        <w:gridCol w:w="901"/>
        <w:gridCol w:w="901"/>
        <w:gridCol w:w="901"/>
        <w:gridCol w:w="901"/>
        <w:gridCol w:w="901"/>
        <w:gridCol w:w="901"/>
        <w:gridCol w:w="901"/>
      </w:tblGrid>
      <w:tr w:rsidR="00815F0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0</w:t>
            </w:r>
          </w:p>
        </w:tc>
        <w:tc>
          <w:tcPr>
            <w:tcW w:w="928"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1</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2</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3</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4</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5</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6</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7</w:t>
            </w:r>
          </w:p>
        </w:tc>
        <w:tc>
          <w:tcPr>
            <w:tcW w:w="901" w:type="dxa"/>
          </w:tcPr>
          <w:p w:rsidR="00815F0C" w:rsidRDefault="00815F0C">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8</w:t>
            </w:r>
          </w:p>
        </w:tc>
      </w:tr>
      <w:tr w:rsidR="00815F0C">
        <w:tc>
          <w:tcPr>
            <w:tcW w:w="901" w:type="dxa"/>
          </w:tcPr>
          <w:p w:rsidR="00815F0C" w:rsidRDefault="00815F0C">
            <w:pPr>
              <w:spacing w:after="0"/>
              <w:rPr>
                <w:rFonts w:ascii="Arial" w:hAnsi="Arial" w:cs="Arial"/>
                <w:b w:val="0"/>
                <w:bCs w:val="0"/>
                <w:smallCaps w:val="0"/>
                <w:snapToGrid w:val="0"/>
              </w:rPr>
            </w:pPr>
          </w:p>
        </w:tc>
        <w:tc>
          <w:tcPr>
            <w:tcW w:w="928"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46</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12</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23</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r>
      <w:tr w:rsidR="00815F0C">
        <w:tc>
          <w:tcPr>
            <w:tcW w:w="901" w:type="dxa"/>
          </w:tcPr>
          <w:p w:rsidR="00815F0C" w:rsidRDefault="00815F0C">
            <w:pPr>
              <w:spacing w:after="0"/>
              <w:rPr>
                <w:rFonts w:ascii="Arial" w:hAnsi="Arial" w:cs="Arial"/>
                <w:b w:val="0"/>
                <w:bCs w:val="0"/>
                <w:smallCaps w:val="0"/>
                <w:snapToGrid w:val="0"/>
              </w:rPr>
            </w:pPr>
          </w:p>
        </w:tc>
        <w:tc>
          <w:tcPr>
            <w:tcW w:w="928"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21</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5</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r>
      <w:tr w:rsidR="00815F0C">
        <w:tc>
          <w:tcPr>
            <w:tcW w:w="901" w:type="dxa"/>
          </w:tcPr>
          <w:p w:rsidR="00815F0C" w:rsidRDefault="00815F0C">
            <w:pPr>
              <w:spacing w:after="0"/>
              <w:rPr>
                <w:rFonts w:ascii="Arial" w:hAnsi="Arial" w:cs="Arial"/>
                <w:b w:val="0"/>
                <w:bCs w:val="0"/>
                <w:smallCaps w:val="0"/>
                <w:snapToGrid w:val="0"/>
              </w:rPr>
            </w:pPr>
          </w:p>
        </w:tc>
        <w:tc>
          <w:tcPr>
            <w:tcW w:w="928"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75</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r>
      <w:tr w:rsidR="00815F0C">
        <w:tc>
          <w:tcPr>
            <w:tcW w:w="901" w:type="dxa"/>
          </w:tcPr>
          <w:p w:rsidR="00815F0C" w:rsidRDefault="00815F0C">
            <w:pPr>
              <w:spacing w:after="0"/>
              <w:rPr>
                <w:rFonts w:ascii="Arial" w:hAnsi="Arial" w:cs="Arial"/>
                <w:b w:val="0"/>
                <w:bCs w:val="0"/>
                <w:smallCaps w:val="0"/>
                <w:snapToGrid w:val="0"/>
              </w:rPr>
            </w:pPr>
          </w:p>
        </w:tc>
        <w:tc>
          <w:tcPr>
            <w:tcW w:w="928"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3</w:t>
            </w: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c>
          <w:tcPr>
            <w:tcW w:w="901" w:type="dxa"/>
          </w:tcPr>
          <w:p w:rsidR="00815F0C" w:rsidRDefault="00815F0C">
            <w:pPr>
              <w:spacing w:after="0"/>
              <w:rPr>
                <w:rFonts w:ascii="Arial" w:hAnsi="Arial" w:cs="Arial"/>
                <w:b w:val="0"/>
                <w:bCs w:val="0"/>
                <w:smallCaps w:val="0"/>
                <w:snapToGrid w:val="0"/>
              </w:rPr>
            </w:pPr>
          </w:p>
        </w:tc>
      </w:tr>
    </w:tbl>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815F0C" w:rsidRDefault="00815F0C">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251658240;visibility:visible" strokeweight="3pt">
            <v:imagedata r:id="rId22" o:title=""/>
          </v:shape>
        </w:pict>
      </w:r>
      <w:r>
        <w:rPr>
          <w:rFonts w:ascii="Arial" w:hAnsi="Arial" w:cs="Arial"/>
          <w:b w:val="0"/>
          <w:bCs w:val="0"/>
          <w:smallCaps w:val="0"/>
          <w:snapToGrid w:val="0"/>
        </w:rPr>
        <w:tab/>
      </w:r>
    </w:p>
    <w:p w:rsidR="00815F0C" w:rsidRDefault="00815F0C">
      <w:pPr>
        <w:spacing w:after="0"/>
        <w:rPr>
          <w:rFonts w:ascii="Arial" w:hAnsi="Arial" w:cs="Arial"/>
          <w:b w:val="0"/>
          <w:bCs w:val="0"/>
          <w:smallCaps w:val="0"/>
          <w:snapToGrid w:val="0"/>
        </w:rPr>
      </w:pPr>
    </w:p>
    <w:p w:rsidR="00815F0C" w:rsidRDefault="00815F0C">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815F0C" w:rsidRDefault="00815F0C">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Example: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25pt;height:45pt" o:ole="">
            <v:imagedata r:id="rId23" o:title=""/>
          </v:shape>
          <o:OLEObject Type="Embed" ProgID="Paint.Picture" ShapeID="_x0000_i1038" DrawAspect="Content" ObjectID="_1525073342" r:id="rId24"/>
        </w:obje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815F0C" w:rsidRDefault="00815F0C">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815F0C" w:rsidRDefault="00815F0C">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815F0C" w:rsidRDefault="00815F0C">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smallCaps w:val="0"/>
          <w:snapToGrid w:val="0"/>
        </w:rPr>
      </w:pPr>
      <w:r>
        <w:rPr>
          <w:rFonts w:ascii="Arial" w:hAnsi="Arial" w:cs="Arial"/>
          <w:b w:val="0"/>
          <w:bCs w:val="0"/>
          <w:smallCaps w:val="0"/>
          <w:snapToGrid w:val="0"/>
        </w:rPr>
        <w:t xml:space="preserve">For Division or Multi.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equals()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rPr>
      </w:pPr>
      <w:r>
        <w:rPr>
          <w:rFonts w:ascii="Arial" w:hAnsi="Arial" w:cs="Arial"/>
        </w:rPr>
        <w:object w:dxaOrig="3255" w:dyaOrig="2940">
          <v:shape id="_x0000_i1039" type="#_x0000_t75" style="width:114pt;height:98.25pt" o:ole="">
            <v:imagedata r:id="rId25" o:title=""/>
          </v:shape>
          <o:OLEObject Type="Embed" ProgID="Paint.Picture" ShapeID="_x0000_i1039" DrawAspect="Content" ObjectID="_1525073343" r:id="rId26"/>
        </w:obje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h(x) = h(y) is |H| / m</w:t>
      </w:r>
      <w:r>
        <w:rPr>
          <w:rFonts w:ascii="Arial" w:hAnsi="Arial" w:cs="Arial"/>
          <w:b w:val="0"/>
          <w:bCs w:val="0"/>
          <w:smallCaps w:val="0"/>
          <w:snapToGrid w:val="0"/>
        </w:rPr>
        <w:t xml:space="preserve"> ,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815F0C" w:rsidRDefault="00815F0C">
      <w:pPr>
        <w:spacing w:after="0"/>
        <w:ind w:left="720"/>
      </w:pPr>
      <w:r>
        <w:object w:dxaOrig="9014" w:dyaOrig="4589">
          <v:shape id="_x0000_i1040" type="#_x0000_t75" style="width:356.25pt;height:183.75pt" o:ole="">
            <v:imagedata r:id="rId27" o:title=""/>
          </v:shape>
          <o:OLEObject Type="Embed" ProgID="Paint.Picture" ShapeID="_x0000_i1040" DrawAspect="Content" ObjectID="_1525073344" r:id="rId28"/>
        </w:object>
      </w:r>
    </w:p>
    <w:p w:rsidR="00815F0C" w:rsidRDefault="00815F0C">
      <w:pPr>
        <w:spacing w:after="0"/>
        <w:ind w:left="720"/>
      </w:pPr>
      <w:r>
        <w:object w:dxaOrig="9044" w:dyaOrig="5431">
          <v:shape id="_x0000_i1041" type="#_x0000_t75" style="width:267pt;height:160.5pt" o:ole="">
            <v:imagedata r:id="rId29" o:title=""/>
          </v:shape>
          <o:OLEObject Type="Embed" ProgID="Paint.Picture" ShapeID="_x0000_i1041" DrawAspect="Content" ObjectID="_1525073345" r:id="rId30"/>
        </w:object>
      </w:r>
    </w:p>
    <w:p w:rsidR="00815F0C" w:rsidRDefault="00815F0C">
      <w:pPr>
        <w:spacing w:after="0"/>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Probability of Collision = 1/m. Why?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We have</w:t>
      </w:r>
    </w:p>
    <w:p w:rsidR="00815F0C" w:rsidRDefault="00815F0C">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a0</w:t>
      </w:r>
    </w:p>
    <w:p w:rsidR="00815F0C" w:rsidRDefault="00815F0C">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a1</w:t>
      </w:r>
    </w:p>
    <w:p w:rsidR="00815F0C" w:rsidRDefault="00815F0C">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ar</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m</w:t>
      </w:r>
      <w:r>
        <w:rPr>
          <w:rFonts w:ascii="Arial" w:hAnsi="Arial" w:cs="Arial"/>
          <w:b w:val="0"/>
          <w:bCs w:val="0"/>
          <w:smallCaps w:val="0"/>
          <w:snapToGrid w:val="0"/>
          <w:vertAlign w:val="superscript"/>
        </w:rPr>
        <w:t>r+1</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 xml:space="preserve">Proof of Universal Hashing: </w:t>
      </w:r>
      <w:r>
        <w:rPr>
          <w:rFonts w:ascii="Arial" w:hAnsi="Arial" w:cs="Arial"/>
          <w:b w:val="0"/>
          <w:bCs w:val="0"/>
          <w:smallCaps w:val="0"/>
          <w:snapToGrid w:val="0"/>
          <w:color w:val="FF0000"/>
        </w:rPr>
        <w:t>Collision happens when h(x) = h(y)</w:t>
      </w:r>
    </w:p>
    <w:p w:rsidR="00815F0C" w:rsidRDefault="00815F0C">
      <w:pPr>
        <w:spacing w:after="0"/>
      </w:pPr>
      <w:r>
        <w:tab/>
      </w:r>
      <w:r>
        <w:object w:dxaOrig="14715" w:dyaOrig="7665">
          <v:shape id="_x0000_i1042" type="#_x0000_t75" style="width:330.75pt;height:172.5pt" o:ole="">
            <v:imagedata r:id="rId31" o:title=""/>
          </v:shape>
          <o:OLEObject Type="Embed" ProgID="Paint.Picture" ShapeID="_x0000_i1042" DrawAspect="Content" ObjectID="_1525073346" r:id="rId32"/>
        </w:object>
      </w:r>
    </w:p>
    <w:p w:rsidR="00815F0C" w:rsidRDefault="00815F0C">
      <w:pPr>
        <w:spacing w:after="0"/>
      </w:pPr>
      <w:r>
        <w:tab/>
      </w:r>
      <w:r>
        <w:object w:dxaOrig="14625" w:dyaOrig="2580">
          <v:shape id="_x0000_i1043" type="#_x0000_t75" style="width:372.75pt;height:66pt" o:ole="">
            <v:imagedata r:id="rId33" o:title=""/>
          </v:shape>
          <o:OLEObject Type="Embed" ProgID="Paint.Picture" ShapeID="_x0000_i1043" DrawAspect="Content" ObjectID="_1525073347" r:id="rId34"/>
        </w:object>
      </w:r>
    </w:p>
    <w:p w:rsidR="00815F0C" w:rsidRDefault="00815F0C">
      <w:pPr>
        <w:spacing w:after="0"/>
        <w:rPr>
          <w:rFonts w:ascii="Arial" w:hAnsi="Arial" w:cs="Arial"/>
          <w:b w:val="0"/>
          <w:bCs w:val="0"/>
          <w:smallCaps w:val="0"/>
          <w:snapToGrid w:val="0"/>
        </w:rPr>
      </w:pPr>
      <w:r>
        <w:tab/>
      </w:r>
      <w:r>
        <w:object w:dxaOrig="14745" w:dyaOrig="3000">
          <v:shape id="_x0000_i1044" type="#_x0000_t75" style="width:420pt;height:85.5pt" o:ole="">
            <v:imagedata r:id="rId35" o:title=""/>
          </v:shape>
          <o:OLEObject Type="Embed" ProgID="Paint.Picture" ShapeID="_x0000_i1044" DrawAspect="Content" ObjectID="_1525073348" r:id="rId36"/>
        </w:object>
      </w:r>
    </w:p>
    <w:p w:rsidR="00815F0C" w:rsidRDefault="00815F0C">
      <w:pPr>
        <w:spacing w:after="0"/>
        <w:rPr>
          <w:rFonts w:ascii="Arial" w:hAnsi="Arial" w:cs="Arial"/>
          <w:b w:val="0"/>
          <w:bCs w:val="0"/>
          <w:smallCaps w:val="0"/>
          <w:snapToGrid w:val="0"/>
        </w:rPr>
      </w:pPr>
      <w:bookmarkStart w:id="1" w:name="_GoBack"/>
      <w:bookmarkEnd w:id="1"/>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bookmarkStart w:id="2" w:name="OLE_LINK7"/>
      <w:bookmarkStart w:id="3" w:name="OLE_LINK8"/>
      <w:r>
        <w:rPr>
          <w:rFonts w:ascii="Arial" w:hAnsi="Arial" w:cs="Arial"/>
          <w:b w:val="0"/>
          <w:bCs w:val="0"/>
          <w:smallCaps w:val="0"/>
          <w:snapToGrid w:val="0"/>
          <w:u w:val="single"/>
        </w:rPr>
        <w:t>HashSet</w:t>
      </w:r>
    </w:p>
    <w:bookmarkEnd w:id="2"/>
    <w:bookmarkEnd w:id="3"/>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HashSet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HashSet stores and retrieves elements by their content, which is internally converted into an integer by applying a hash function. Elements from a HashSet are retrieved using an Iterator. The order in which elements are returned depends on their hash codes.</w:t>
      </w:r>
    </w:p>
    <w:p w:rsidR="00815F0C" w:rsidRDefault="00815F0C">
      <w:pPr>
        <w:spacing w:after="0"/>
        <w:ind w:left="720"/>
        <w:rPr>
          <w:rFonts w:ascii="Arial" w:hAnsi="Arial" w:cs="Arial"/>
        </w:rPr>
      </w:pPr>
      <w:r>
        <w:rPr>
          <w:rFonts w:ascii="Arial" w:hAnsi="Arial" w:cs="Arial"/>
        </w:rPr>
        <w:object w:dxaOrig="9944" w:dyaOrig="3105">
          <v:shape id="_x0000_i1045" type="#_x0000_t75" style="width:427.5pt;height:133.5pt" o:ole="">
            <v:imagedata r:id="rId37" o:title=""/>
          </v:shape>
          <o:OLEObject Type="Embed" ProgID="Paint.Picture" ShapeID="_x0000_i1045" DrawAspect="Content" ObjectID="_1525073349" r:id="rId38"/>
        </w:obje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HashSet methods:</w:t>
      </w:r>
    </w:p>
    <w:p w:rsidR="00815F0C" w:rsidRDefault="00815F0C">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set.add(key) -- adds the key to the set.</w:t>
      </w:r>
    </w:p>
    <w:p w:rsidR="00815F0C" w:rsidRDefault="00815F0C">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set.contains(key) -- returns true if the set has that key.</w:t>
      </w:r>
    </w:p>
    <w:p w:rsidR="00815F0C" w:rsidRDefault="00815F0C">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set.iterator() -- returns an iterator over the elements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HashMap</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HashMap is a collection class that is designed to store elements as key-value pairs. Maps provide a way of looking up one thing based on the value of another.</w:t>
      </w:r>
    </w:p>
    <w:p w:rsidR="00815F0C" w:rsidRDefault="00815F0C">
      <w:pPr>
        <w:spacing w:after="0"/>
        <w:ind w:left="720"/>
        <w:rPr>
          <w:rFonts w:ascii="Arial" w:hAnsi="Arial" w:cs="Arial"/>
        </w:rPr>
      </w:pPr>
      <w:r>
        <w:rPr>
          <w:rFonts w:ascii="Arial" w:hAnsi="Arial" w:cs="Arial"/>
        </w:rPr>
        <w:object w:dxaOrig="5204" w:dyaOrig="5746">
          <v:shape id="_x0000_i1046" type="#_x0000_t75" style="width:192.75pt;height:210pt" o:ole="">
            <v:imagedata r:id="rId39" o:title=""/>
          </v:shape>
          <o:OLEObject Type="Embed" ProgID="Paint.Picture" ShapeID="_x0000_i1046" DrawAspect="Content" ObjectID="_1525073350" r:id="rId40"/>
        </w:object>
      </w:r>
    </w:p>
    <w:p w:rsidR="00815F0C" w:rsidRDefault="00815F0C">
      <w:pPr>
        <w:spacing w:after="0"/>
        <w:ind w:left="720"/>
        <w:rPr>
          <w:rFonts w:ascii="Arial" w:hAnsi="Arial" w:cs="Arial"/>
        </w:rPr>
      </w:pPr>
      <w:r>
        <w:rPr>
          <w:rFonts w:ascii="Arial" w:hAnsi="Arial" w:cs="Arial"/>
        </w:rPr>
        <w:object w:dxaOrig="9781" w:dyaOrig="3840">
          <v:shape id="_x0000_i1047" type="#_x0000_t75" style="width:420.75pt;height:163.5pt" o:ole="">
            <v:imagedata r:id="rId41" o:title=""/>
          </v:shape>
          <o:OLEObject Type="Embed" ProgID="Paint.Picture" ShapeID="_x0000_i1047" DrawAspect="Content" ObjectID="_1525073351" r:id="rId42"/>
        </w:object>
      </w:r>
    </w:p>
    <w:p w:rsidR="00815F0C" w:rsidRDefault="00815F0C">
      <w:pPr>
        <w:spacing w:after="0"/>
        <w:rPr>
          <w:rFonts w:ascii="Arial" w:hAnsi="Arial" w:cs="Arial"/>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HashMap methods</w:t>
      </w:r>
    </w:p>
    <w:p w:rsidR="00815F0C" w:rsidRDefault="00815F0C">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map.get(key) -- returns the value associated with that key. If the map does not associate any value with that key then it returns null. Referring to "map.get(key)" is similar to referring to "A[key]" for an array A.</w:t>
      </w:r>
    </w:p>
    <w:p w:rsidR="00815F0C" w:rsidRDefault="00815F0C">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map.put(key,value) -- adds the key-value pair to the map. This is similar to "A[key] = value" for an array A.</w:t>
      </w:r>
    </w:p>
    <w:p w:rsidR="00815F0C" w:rsidRDefault="00815F0C">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map.containsKey(key) -- returns true if the map has that key.</w:t>
      </w:r>
    </w:p>
    <w:p w:rsidR="00815F0C" w:rsidRDefault="00815F0C">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map.containsValue(value) -- returns true if the map has that value.</w:t>
      </w:r>
    </w:p>
    <w:p w:rsidR="00815F0C" w:rsidRDefault="00815F0C">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map.keySet() -- returns a set of all keys</w:t>
      </w:r>
    </w:p>
    <w:p w:rsidR="00815F0C" w:rsidRDefault="00815F0C">
      <w:pPr>
        <w:numPr>
          <w:ilvl w:val="0"/>
          <w:numId w:val="6"/>
        </w:numPr>
        <w:spacing w:after="0"/>
        <w:rPr>
          <w:rFonts w:ascii="Arial" w:hAnsi="Arial" w:cs="Arial"/>
          <w:b w:val="0"/>
          <w:bCs w:val="0"/>
        </w:rPr>
      </w:pPr>
      <w:r>
        <w:rPr>
          <w:rFonts w:ascii="Arial" w:hAnsi="Arial" w:cs="Arial"/>
          <w:b w:val="0"/>
          <w:bCs w:val="0"/>
          <w:smallCaps w:val="0"/>
          <w:snapToGrid w:val="0"/>
        </w:rPr>
        <w:t>map.values() -- returns a collection of all value</w:t>
      </w:r>
    </w:p>
    <w:p w:rsidR="00815F0C" w:rsidRDefault="00815F0C">
      <w:pPr>
        <w:spacing w:after="0"/>
        <w:rPr>
          <w:rFonts w:ascii="Arial" w:hAnsi="Arial" w:cs="Arial"/>
        </w:rPr>
      </w:pPr>
    </w:p>
    <w:p w:rsidR="00815F0C" w:rsidRDefault="00815F0C">
      <w:pPr>
        <w:spacing w:after="0"/>
        <w:rPr>
          <w:rFonts w:ascii="Arial" w:hAnsi="Arial" w:cs="Arial"/>
          <w:b w:val="0"/>
          <w:bCs w:val="0"/>
          <w:smallCaps w:val="0"/>
          <w:snapToGrid w:val="0"/>
        </w:rPr>
      </w:pPr>
      <w:r>
        <w:rPr>
          <w:rFonts w:ascii="Arial" w:hAnsi="Arial" w:cs="Arial"/>
        </w:rPr>
        <w:t xml:space="preserve">NOTE: </w:t>
      </w:r>
      <w:r>
        <w:rPr>
          <w:rFonts w:ascii="Arial" w:hAnsi="Arial" w:cs="Arial"/>
          <w:b w:val="0"/>
          <w:bCs w:val="0"/>
          <w:smallCaps w:val="0"/>
          <w:snapToGrid w:val="0"/>
        </w:rPr>
        <w:t>HashSet and HashMap will be printed in no particular order. If the order of insertion is important in your application, you should use LinkeHashSet and/or LinkedHashMap classes. If you want to print dtata in sorted order, you should use TreeSet and or TreeMap classes</w: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Binary Search Tree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key[leftSubtree(x)] &lt;= key[x] &lt;= key[rightSubtree(x)]</w:t>
      </w:r>
    </w:p>
    <w:p w:rsidR="00815F0C" w:rsidRDefault="00815F0C">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815F0C" w:rsidRDefault="00815F0C">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815F0C" w:rsidRDefault="00815F0C">
      <w:pPr>
        <w:spacing w:after="0"/>
      </w:pPr>
      <w:r>
        <w:tab/>
      </w:r>
      <w:r>
        <w:pict>
          <v:shape id="_x0000_i1048" type="#_x0000_t75" style="width:130.5pt;height:72.75pt">
            <v:imagedata r:id="rId43" o:title=""/>
          </v:shape>
        </w:pict>
      </w:r>
    </w:p>
    <w:p w:rsidR="00815F0C" w:rsidRDefault="00815F0C">
      <w:pPr>
        <w:spacing w:after="0"/>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815F0C" w:rsidRDefault="00815F0C">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815F0C" w:rsidRDefault="00815F0C">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815F0C" w:rsidRDefault="00815F0C">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815F0C" w:rsidRDefault="00815F0C">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815F0C" w:rsidRDefault="00815F0C">
      <w:pPr>
        <w:spacing w:after="0"/>
        <w:rPr>
          <w:rFonts w:ascii="Arial" w:hAnsi="Arial" w:cs="Arial"/>
          <w:b w:val="0"/>
          <w:bCs w:val="0"/>
          <w:smallCaps w:val="0"/>
          <w:snapToGrid w:val="0"/>
        </w:rPr>
      </w:pP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132.75pt;height:103.5pt">
            <v:imagedata r:id="rId44" o:title=""/>
          </v:shape>
        </w:pict>
      </w:r>
    </w:p>
    <w:p w:rsidR="00815F0C" w:rsidRDefault="00815F0C">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815F0C" w:rsidRDefault="00815F0C">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815F0C" w:rsidRDefault="00815F0C">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815F0C" w:rsidRDefault="00815F0C">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19.5pt;height:117pt">
            <v:imagedata r:id="rId45" o:title=""/>
          </v:shape>
        </w:pict>
      </w: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Basic operations take time proportional to the height of the tree, i.e., </w:t>
      </w:r>
      <w:r>
        <w:rPr>
          <w:rFonts w:ascii="Arial" w:hAnsi="Arial" w:cs="Arial"/>
          <w:smallCaps w:val="0"/>
          <w:snapToGrid w:val="0"/>
          <w:color w:val="FF0000"/>
        </w:rPr>
        <w:t>O(h)</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815F0C" w:rsidRDefault="00815F0C">
      <w:pPr>
        <w:numPr>
          <w:ilvl w:val="0"/>
          <w:numId w:val="23"/>
        </w:numPr>
        <w:spacing w:after="0"/>
        <w:rPr>
          <w:rFonts w:ascii="Arial" w:hAnsi="Arial" w:cs="Arial"/>
          <w:b w:val="0"/>
          <w:bCs w:val="0"/>
          <w:smallCaps w:val="0"/>
          <w:snapToGrid w:val="0"/>
        </w:rPr>
      </w:pPr>
      <w:r>
        <w:rPr>
          <w:rFonts w:ascii="Arial" w:hAnsi="Arial" w:cs="Arial"/>
          <w:smallCaps w:val="0"/>
          <w:snapToGrid w:val="0"/>
        </w:rPr>
        <w:t>key</w:t>
      </w:r>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815F0C" w:rsidRDefault="00815F0C">
      <w:pPr>
        <w:numPr>
          <w:ilvl w:val="0"/>
          <w:numId w:val="23"/>
        </w:numPr>
        <w:spacing w:after="0"/>
        <w:rPr>
          <w:rFonts w:ascii="Arial" w:hAnsi="Arial" w:cs="Arial"/>
          <w:b w:val="0"/>
          <w:bCs w:val="0"/>
          <w:smallCaps w:val="0"/>
          <w:snapToGrid w:val="0"/>
        </w:rPr>
      </w:pPr>
      <w:r>
        <w:rPr>
          <w:rFonts w:ascii="Arial" w:hAnsi="Arial" w:cs="Arial"/>
          <w:smallCaps w:val="0"/>
          <w:snapToGrid w:val="0"/>
        </w:rPr>
        <w:t>left</w:t>
      </w:r>
      <w:r>
        <w:rPr>
          <w:rFonts w:ascii="Arial" w:hAnsi="Arial" w:cs="Arial"/>
          <w:b w:val="0"/>
          <w:bCs w:val="0"/>
          <w:smallCaps w:val="0"/>
          <w:snapToGrid w:val="0"/>
        </w:rPr>
        <w:t>: points to left child.</w:t>
      </w:r>
    </w:p>
    <w:p w:rsidR="00815F0C" w:rsidRDefault="00815F0C">
      <w:pPr>
        <w:numPr>
          <w:ilvl w:val="0"/>
          <w:numId w:val="23"/>
        </w:numPr>
        <w:spacing w:after="0"/>
        <w:rPr>
          <w:rFonts w:ascii="Arial" w:hAnsi="Arial" w:cs="Arial"/>
          <w:b w:val="0"/>
          <w:bCs w:val="0"/>
          <w:smallCaps w:val="0"/>
          <w:snapToGrid w:val="0"/>
        </w:rPr>
      </w:pPr>
      <w:r>
        <w:rPr>
          <w:rFonts w:ascii="Arial" w:hAnsi="Arial" w:cs="Arial"/>
          <w:smallCaps w:val="0"/>
          <w:snapToGrid w:val="0"/>
        </w:rPr>
        <w:t>right</w:t>
      </w:r>
      <w:r>
        <w:rPr>
          <w:rFonts w:ascii="Arial" w:hAnsi="Arial" w:cs="Arial"/>
          <w:b w:val="0"/>
          <w:bCs w:val="0"/>
          <w:smallCaps w:val="0"/>
          <w:snapToGrid w:val="0"/>
        </w:rPr>
        <w:t>: points to right child.</w:t>
      </w:r>
    </w:p>
    <w:p w:rsidR="00815F0C" w:rsidRDefault="00815F0C">
      <w:pPr>
        <w:numPr>
          <w:ilvl w:val="0"/>
          <w:numId w:val="23"/>
        </w:numPr>
        <w:spacing w:after="0"/>
        <w:rPr>
          <w:rFonts w:ascii="Arial" w:hAnsi="Arial" w:cs="Arial"/>
          <w:b w:val="0"/>
          <w:bCs w:val="0"/>
          <w:smallCaps w:val="0"/>
          <w:snapToGrid w:val="0"/>
        </w:rPr>
      </w:pPr>
      <w:r>
        <w:rPr>
          <w:rFonts w:ascii="Arial" w:hAnsi="Arial" w:cs="Arial"/>
          <w:smallCaps w:val="0"/>
          <w:snapToGrid w:val="0"/>
        </w:rPr>
        <w:t>p</w:t>
      </w:r>
      <w:r>
        <w:rPr>
          <w:rFonts w:ascii="Arial" w:hAnsi="Arial" w:cs="Arial"/>
          <w:b w:val="0"/>
          <w:bCs w:val="0"/>
          <w:smallCaps w:val="0"/>
          <w:snapToGrid w:val="0"/>
        </w:rPr>
        <w:t>: points to parent. p[root[T]] = NIL.</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50.5pt;height:162pt">
            <v:imagedata r:id="rId46"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inorder walk prints in monotonically increasing order</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232.5pt;height:124.5pt">
            <v:imagedata r:id="rId47"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44.25pt;height:142.5pt">
            <v:imagedata r:id="rId48" o:title=""/>
          </v:shape>
        </w:pic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Minimum and maximum</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294.75pt;height:177.75pt">
            <v:imagedata r:id="rId49"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332.25pt;height:198pt">
            <v:imagedata r:id="rId50"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6" type="#_x0000_t75" style="width:332.25pt;height:204.75pt">
            <v:imagedata r:id="rId51"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815F0C" w:rsidRDefault="00815F0C">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Predecessor is the left subtree's right-most child  or</w:t>
      </w:r>
    </w:p>
    <w:p w:rsidR="00815F0C" w:rsidRDefault="00815F0C">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7" type="#_x0000_t75" style="width:326.25pt;height:206.25pt">
            <v:imagedata r:id="rId52"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815F0C" w:rsidRDefault="00815F0C">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815F0C" w:rsidRDefault="00815F0C">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815F0C" w:rsidRDefault="00815F0C">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815F0C" w:rsidRDefault="00815F0C">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Deletion</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8" type="#_x0000_t75" style="width:6in;height:228pt">
            <v:imagedata r:id="rId53"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9" type="#_x0000_t75" style="width:392.25pt;height:303.75pt">
            <v:imagedata r:id="rId54"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0" type="#_x0000_t75" style="width:160.5pt;height:142.5pt">
            <v:imagedata r:id="rId55"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1" type="#_x0000_t75" style="width:358.5pt;height:164.25pt">
            <v:imagedata r:id="rId56"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2" type="#_x0000_t75" style="width:360.75pt;height:162.75pt">
            <v:imagedata r:id="rId57" o:title=""/>
          </v:shape>
        </w:pic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3" type="#_x0000_t75" style="width:165pt;height:142.5pt">
            <v:imagedata r:id="rId58" o:title=""/>
          </v:shape>
        </w:pict>
      </w:r>
    </w:p>
    <w:p w:rsidR="00815F0C" w:rsidRDefault="00815F0C">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815F0C" w:rsidRDefault="00815F0C">
      <w:pPr>
        <w:spacing w:after="0"/>
        <w:ind w:left="1440"/>
        <w:rPr>
          <w:rFonts w:ascii="Arial" w:hAnsi="Arial" w:cs="Arial"/>
          <w:b w:val="0"/>
          <w:bCs w:val="0"/>
          <w:smallCaps w:val="0"/>
          <w:snapToGrid w:val="0"/>
        </w:rPr>
      </w:pPr>
    </w:p>
    <w:p w:rsidR="00815F0C" w:rsidRDefault="00815F0C">
      <w:pPr>
        <w:spacing w:after="0"/>
        <w:ind w:left="1440"/>
        <w:rPr>
          <w:rFonts w:ascii="Arial" w:hAnsi="Arial" w:cs="Arial"/>
          <w:b w:val="0"/>
          <w:bCs w:val="0"/>
          <w:smallCaps w:val="0"/>
          <w:snapToGrid w:val="0"/>
          <w:color w:val="FF0000"/>
        </w:rPr>
      </w:pPr>
      <w:r>
        <w:rPr>
          <w:rFonts w:ascii="Arial" w:hAnsi="Arial" w:cs="Arial"/>
          <w:b w:val="0"/>
          <w:bCs w:val="0"/>
          <w:smallCaps w:val="0"/>
          <w:snapToGrid w:val="0"/>
          <w:color w:val="FF0000"/>
        </w:rPr>
        <w:t>Could we swap x with predecessor instead of successor?</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815F0C" w:rsidRDefault="00815F0C">
      <w:pPr>
        <w:spacing w:after="0"/>
        <w:ind w:left="1440"/>
        <w:rPr>
          <w:rFonts w:ascii="Arial" w:hAnsi="Arial" w:cs="Arial"/>
          <w:b w:val="0"/>
          <w:bCs w:val="0"/>
          <w:smallCaps w:val="0"/>
          <w:snapToGrid w:val="0"/>
        </w:rPr>
      </w:pP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4" type="#_x0000_t75" style="width:271.5pt;height:212.25pt">
            <v:imagedata r:id="rId59" o:title=""/>
          </v:shape>
        </w:pict>
      </w:r>
    </w:p>
    <w:p w:rsidR="00815F0C" w:rsidRDefault="00815F0C">
      <w:pPr>
        <w:spacing w:after="0"/>
        <w:ind w:left="1440"/>
        <w:rPr>
          <w:rFonts w:ascii="Arial" w:hAnsi="Arial" w:cs="Arial"/>
          <w:b w:val="0"/>
          <w:bCs w:val="0"/>
          <w:smallCaps w:val="0"/>
          <w:snapToGrid w:val="0"/>
        </w:rPr>
      </w:pPr>
    </w:p>
    <w:p w:rsidR="00815F0C" w:rsidRDefault="00815F0C">
      <w:pPr>
        <w:spacing w:after="0"/>
        <w:ind w:left="144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218.25pt;height:72.75pt">
            <v:imagedata r:id="rId60"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6" type="#_x0000_t75" style="width:358.5pt;height:164.25pt">
            <v:imagedata r:id="rId61" o:title=""/>
          </v:shape>
        </w:pic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7" type="#_x0000_t75" style="width:281.25pt;height:153pt">
            <v:imagedata r:id="rId62"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82.5pt;height:129.75pt">
            <v:imagedata r:id="rId63" o:title=""/>
          </v:shape>
        </w:pict>
      </w:r>
      <w:r>
        <w:rPr>
          <w:rFonts w:ascii="Arial" w:hAnsi="Arial" w:cs="Arial"/>
          <w:b w:val="0"/>
          <w:bCs w:val="0"/>
          <w:smallCaps w:val="0"/>
          <w:snapToGrid w:val="0"/>
        </w:rPr>
        <w:br w:type="page"/>
      </w:r>
    </w:p>
    <w:p w:rsidR="00815F0C" w:rsidRDefault="00815F0C">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The red-black properties</w:t>
      </w:r>
    </w:p>
    <w:p w:rsidR="00815F0C" w:rsidRDefault="00815F0C">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node is either red or black</w:t>
      </w:r>
    </w:p>
    <w:p w:rsidR="00815F0C" w:rsidRDefault="00815F0C">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leaf (NULL pointer) is black</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this means every “real” node has 2 children</w:t>
      </w:r>
    </w:p>
    <w:p w:rsidR="00815F0C" w:rsidRDefault="00815F0C">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If a node is red, both children are black </w:t>
      </w:r>
      <w:r>
        <w:rPr>
          <w:rFonts w:ascii="Arial" w:hAnsi="Arial" w:cs="Arial"/>
          <w:smallCaps w:val="0"/>
          <w:snapToGrid w:val="0"/>
          <w:color w:val="FF0000"/>
        </w:rPr>
        <w:t>(the reason why parent of red node is black)</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can’t have 2 consecutive reds on a path</w:t>
      </w:r>
    </w:p>
    <w:p w:rsidR="00815F0C" w:rsidRDefault="00815F0C">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Every path from node to descendent leaf contains the same number of black nodes </w:t>
      </w:r>
      <w:r>
        <w:rPr>
          <w:rFonts w:ascii="Arial" w:hAnsi="Arial" w:cs="Arial"/>
          <w:b w:val="0"/>
          <w:bCs w:val="0"/>
          <w:smallCaps w:val="0"/>
          <w:snapToGrid w:val="0"/>
          <w:color w:val="FF0000"/>
        </w:rPr>
        <w:t>(Số lượng node đen trên một đường dẫn từ gốc đến lá được gọi là chiều cao đen (black height). Ta có thể phát biểu quy tắc (4) theo một cách khác là mọi đường dẫn từ gốc đến lá phải có cùng chiều cao đen)</w:t>
      </w:r>
    </w:p>
    <w:p w:rsidR="00815F0C" w:rsidRDefault="00815F0C">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The root is always black</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69" type="#_x0000_t75" style="width:466.5pt;height:153pt">
            <v:imagedata r:id="rId64"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What is the minimum black-height of a node with height h?</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 a height-h node has black-height &gt;= h/2, means </w:t>
      </w:r>
      <w:r>
        <w:rPr>
          <w:rFonts w:ascii="Arial" w:hAnsi="Arial" w:cs="Arial"/>
          <w:b w:val="0"/>
          <w:bCs w:val="0"/>
          <w:smallCaps w:val="0"/>
          <w:snapToGrid w:val="0"/>
          <w:color w:val="0000FF"/>
        </w:rPr>
        <w:t>bh(x) &gt;= h/2</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Show that a Red-Black tree with n-internal nodes has height at most 2 lg(n+1).</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70" type="#_x0000_t75" style="width:452.25pt;height:221.25pt">
            <v:imagedata r:id="rId65" o:title=""/>
          </v:shape>
        </w:pic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Left Rotate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Let X be the parent and Y be the right child.</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TO DO:</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1. Make X Left Child of Y</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2. Make “previous Left Child of Y, as the Right Child of X</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71" type="#_x0000_t75" style="width:277.5pt;height:165.75pt">
            <v:imagedata r:id="rId66"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2" type="#_x0000_t75" style="width:325.5pt;height:168.75pt">
            <v:imagedata r:id="rId67"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Right Rotate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73" type="#_x0000_t75" style="width:336.75pt;height:180.75pt">
            <v:imagedata r:id="rId68"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Insert New Node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color w:val="FF0000"/>
        </w:rPr>
        <w:t>Z is the node that is RED and Z’s Parent is also RED</w:t>
      </w:r>
      <w:r>
        <w:rPr>
          <w:rFonts w:ascii="Arial" w:hAnsi="Arial" w:cs="Arial"/>
          <w:b w:val="0"/>
          <w:bCs w:val="0"/>
          <w:smallCaps w:val="0"/>
          <w:snapToGrid w:val="0"/>
        </w:rPr>
        <w:t>.</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What follows is </w:t>
      </w:r>
      <w:r>
        <w:rPr>
          <w:rFonts w:ascii="Arial" w:hAnsi="Arial" w:cs="Arial"/>
          <w:b w:val="0"/>
          <w:bCs w:val="0"/>
          <w:smallCaps w:val="0"/>
          <w:snapToGrid w:val="0"/>
          <w:color w:val="FF0000"/>
        </w:rPr>
        <w:t>when parent is a left child</w:t>
      </w:r>
      <w:r>
        <w:rPr>
          <w:rFonts w:ascii="Arial" w:hAnsi="Arial" w:cs="Arial"/>
          <w:b w:val="0"/>
          <w:bCs w:val="0"/>
          <w:smallCaps w:val="0"/>
          <w:snapToGrid w:val="0"/>
        </w:rPr>
        <w:t xml:space="preserve"> of the grandparent. </w:t>
      </w:r>
      <w:r>
        <w:rPr>
          <w:rFonts w:ascii="Arial" w:hAnsi="Arial" w:cs="Arial"/>
          <w:b w:val="0"/>
          <w:bCs w:val="0"/>
          <w:smallCaps w:val="0"/>
          <w:snapToGrid w:val="0"/>
          <w:color w:val="FF0000"/>
        </w:rPr>
        <w:t>Interchange left and right</w:t>
      </w:r>
      <w:r>
        <w:rPr>
          <w:rFonts w:ascii="Arial" w:hAnsi="Arial" w:cs="Arial"/>
          <w:b w:val="0"/>
          <w:bCs w:val="0"/>
          <w:smallCaps w:val="0"/>
          <w:snapToGrid w:val="0"/>
        </w:rPr>
        <w:t xml:space="preserve"> if parent is a right child.</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u w:val="single"/>
        </w:rPr>
        <w:t>Case 1:</w:t>
      </w:r>
      <w:r>
        <w:rPr>
          <w:rFonts w:ascii="Arial" w:hAnsi="Arial" w:cs="Arial"/>
          <w:b w:val="0"/>
          <w:bCs w:val="0"/>
          <w:smallCaps w:val="0"/>
          <w:snapToGrid w:val="0"/>
        </w:rPr>
        <w:t xml:space="preserve">  </w:t>
      </w:r>
      <w:r>
        <w:rPr>
          <w:rFonts w:ascii="Arial" w:hAnsi="Arial" w:cs="Arial"/>
          <w:b w:val="0"/>
          <w:bCs w:val="0"/>
          <w:smallCaps w:val="0"/>
          <w:snapToGrid w:val="0"/>
          <w:color w:val="FF0000"/>
        </w:rPr>
        <w:t>Z has a RED uncle</w:t>
      </w:r>
      <w:r>
        <w:rPr>
          <w:rFonts w:ascii="Arial" w:hAnsi="Arial" w:cs="Arial"/>
          <w:b w:val="0"/>
          <w:bCs w:val="0"/>
          <w:smallCaps w:val="0"/>
          <w:snapToGrid w:val="0"/>
        </w:rPr>
        <w:t>.</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Parent, Uncle to BLACK</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Change Grand Parent to RED </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Z &lt;- Z.Parent.Parent</w:t>
      </w:r>
    </w:p>
    <w:p w:rsidR="00815F0C" w:rsidRDefault="00815F0C">
      <w:pPr>
        <w:spacing w:after="0"/>
        <w:ind w:firstLine="36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u w:val="single"/>
        </w:rPr>
        <w:t>Case 2:</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RIGHT child</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Z &lt;- Z.Parent</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LEFT ROTATION(T, Z)</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u w:val="single"/>
        </w:rPr>
        <w:t>Case 3:</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LEFT child.</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Color of Parent to BLACK, Grand Parent to RED</w:t>
      </w:r>
    </w:p>
    <w:p w:rsidR="00815F0C" w:rsidRDefault="00815F0C">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RIGHT ROTATION(T, Z.Parent.Parent)</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At the end, assign BLACK color to Root.</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Illustrate</w:t>
      </w:r>
    </w:p>
    <w:p w:rsidR="00815F0C" w:rsidRDefault="00815F0C">
      <w:pPr>
        <w:spacing w:after="0"/>
        <w:ind w:left="720"/>
        <w:rPr>
          <w:rFonts w:ascii="Arial" w:hAnsi="Arial" w:cs="Arial"/>
          <w:b w:val="0"/>
          <w:bCs w:val="0"/>
          <w:smallCaps w:val="0"/>
          <w:snapToGrid w:val="0"/>
        </w:rPr>
      </w:pPr>
      <w:r>
        <w:rPr>
          <w:rFonts w:ascii="Arial" w:hAnsi="Arial" w:cs="Arial"/>
          <w:smallCaps w:val="0"/>
          <w:snapToGrid w:val="0"/>
        </w:rPr>
        <w:pict>
          <v:shape id="_x0000_i1074" type="#_x0000_t75" style="width:279.75pt;height:189.75pt;visibility:visible">
            <v:imagedata r:id="rId69" o:title=""/>
          </v:shape>
        </w:pict>
      </w:r>
      <w:r>
        <w:rPr>
          <w:rFonts w:ascii="Arial" w:hAnsi="Arial" w:cs="Arial"/>
          <w:b w:val="0"/>
          <w:bCs w:val="0"/>
          <w:smallCaps w:val="0"/>
          <w:snapToGrid w:val="0"/>
        </w:rPr>
        <w:t xml:space="preserve"> </w:t>
      </w:r>
    </w:p>
    <w:p w:rsidR="00815F0C" w:rsidRDefault="00815F0C">
      <w:pPr>
        <w:spacing w:after="0"/>
        <w:ind w:left="720"/>
        <w:rPr>
          <w:rFonts w:ascii="Arial" w:hAnsi="Arial" w:cs="Arial"/>
          <w:b w:val="0"/>
          <w:bCs w:val="0"/>
          <w:smallCaps w:val="0"/>
          <w:snapToGrid w:val="0"/>
        </w:rPr>
      </w:pPr>
      <w:r>
        <w:rPr>
          <w:rFonts w:ascii="Arial" w:hAnsi="Arial" w:cs="Arial"/>
          <w:smallCaps w:val="0"/>
          <w:snapToGrid w:val="0"/>
        </w:rPr>
        <w:pict>
          <v:shape id="_x0000_i1075" type="#_x0000_t75" style="width:290.25pt;height:162pt;visibility:visible">
            <v:imagedata r:id="rId70" o:title=""/>
          </v:shape>
        </w:pict>
      </w:r>
      <w:r>
        <w:rPr>
          <w:rFonts w:ascii="Arial" w:hAnsi="Arial" w:cs="Arial"/>
          <w:b w:val="0"/>
          <w:bCs w:val="0"/>
          <w:smallCaps w:val="0"/>
          <w:snapToGrid w:val="0"/>
        </w:rPr>
        <w:t xml:space="preserve">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453.75pt;height:99pt">
            <v:imagedata r:id="rId71"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297pt;height:191.25pt">
            <v:imagedata r:id="rId72"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Red Black Tree – Key comment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The trick is to use Red and Back labels to nodes and use appropriate rules to manipulate nodes in such a way that makes the tree balanced after inserting a new value. </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Worst case time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We’ve proved that a red-black tree has </w:t>
      </w:r>
      <w:r>
        <w:rPr>
          <w:rFonts w:ascii="Arial" w:hAnsi="Arial" w:cs="Arial"/>
          <w:smallCaps w:val="0"/>
          <w:snapToGrid w:val="0"/>
          <w:color w:val="FF0000"/>
        </w:rPr>
        <w:t>O(lg n)</w:t>
      </w:r>
      <w:r>
        <w:rPr>
          <w:rFonts w:ascii="Arial" w:hAnsi="Arial" w:cs="Arial"/>
          <w:b w:val="0"/>
          <w:bCs w:val="0"/>
          <w:smallCaps w:val="0"/>
          <w:snapToGrid w:val="0"/>
        </w:rPr>
        <w:t xml:space="preserve"> height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These operations take </w:t>
      </w:r>
      <w:r>
        <w:rPr>
          <w:rFonts w:ascii="Arial" w:hAnsi="Arial" w:cs="Arial"/>
          <w:smallCaps w:val="0"/>
          <w:snapToGrid w:val="0"/>
          <w:color w:val="FF0000"/>
        </w:rPr>
        <w:t>O(log n)</w:t>
      </w:r>
      <w:r>
        <w:rPr>
          <w:rFonts w:ascii="Arial" w:hAnsi="Arial" w:cs="Arial"/>
          <w:b w:val="0"/>
          <w:bCs w:val="0"/>
          <w:smallCaps w:val="0"/>
          <w:snapToGrid w:val="0"/>
        </w:rPr>
        <w:t xml:space="preserve"> time: Minimum(), Maximum(), Successor(), Predecessor(), Search().</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Insert() and Delete(): also take </w:t>
      </w:r>
      <w:r>
        <w:rPr>
          <w:rFonts w:ascii="Arial" w:hAnsi="Arial" w:cs="Arial"/>
          <w:smallCaps w:val="0"/>
          <w:snapToGrid w:val="0"/>
          <w:color w:val="FF0000"/>
        </w:rPr>
        <w:t>O(log n)</w:t>
      </w:r>
      <w:r>
        <w:rPr>
          <w:rFonts w:ascii="Arial" w:hAnsi="Arial" w:cs="Arial"/>
          <w:b w:val="0"/>
          <w:bCs w:val="0"/>
          <w:smallCaps w:val="0"/>
          <w:snapToGrid w:val="0"/>
        </w:rPr>
        <w:t xml:space="preserve"> time (but will need special care since they modify tree).</w: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Heap Sort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color w:val="FF0000"/>
        </w:rPr>
        <w:t>A full binary tree</w:t>
      </w:r>
      <w:r>
        <w:rPr>
          <w:rFonts w:ascii="Arial" w:hAnsi="Arial" w:cs="Arial"/>
          <w:b w:val="0"/>
          <w:bCs w:val="0"/>
          <w:smallCaps w:val="0"/>
          <w:snapToGrid w:val="0"/>
        </w:rPr>
        <w:t xml:space="preserve"> (sometimes proper binary tree or 2-tree or strictly binary tree) is a tree in which every node other than the leaves has two children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78" type="#_x0000_t75" style="width:78.75pt;height:100.5pt">
            <v:imagedata r:id="rId73"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color w:val="FF0000"/>
        </w:rPr>
        <w:t>A complete binary tree</w:t>
      </w:r>
      <w:r>
        <w:rPr>
          <w:rFonts w:ascii="Arial" w:hAnsi="Arial" w:cs="Arial"/>
          <w:b w:val="0"/>
          <w:bCs w:val="0"/>
          <w:smallCaps w:val="0"/>
          <w:snapToGrid w:val="0"/>
        </w:rPr>
        <w:t xml:space="preserve"> is a binary tree in which every level, except possibly the last, is completely filled, and all nodes are as far left as possible </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9" type="#_x0000_t75" style="width:144.75pt;height:109.5pt">
            <v:imagedata r:id="rId74" o:title=""/>
          </v:shape>
        </w:pic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0" type="#_x0000_t75" style="width:243.75pt;height:93pt">
            <v:imagedata r:id="rId75"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815F0C" w:rsidRDefault="00815F0C">
      <w:pPr>
        <w:spacing w:after="0"/>
        <w:ind w:firstLine="36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Heap</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To represent a complete binary tree as an array</w:t>
      </w:r>
    </w:p>
    <w:p w:rsidR="00815F0C" w:rsidRDefault="00815F0C">
      <w:pPr>
        <w:numPr>
          <w:ilvl w:val="0"/>
          <w:numId w:val="36"/>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root node is </w:t>
      </w:r>
      <w:r>
        <w:rPr>
          <w:rFonts w:ascii="Arial" w:hAnsi="Arial" w:cs="Arial"/>
          <w:b w:val="0"/>
          <w:bCs w:val="0"/>
          <w:smallCaps w:val="0"/>
          <w:snapToGrid w:val="0"/>
          <w:color w:val="FF0000"/>
        </w:rPr>
        <w:t>A[1]</w:t>
      </w:r>
    </w:p>
    <w:p w:rsidR="00815F0C" w:rsidRDefault="00815F0C">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Node i is </w:t>
      </w:r>
      <w:r>
        <w:rPr>
          <w:rFonts w:ascii="Arial" w:hAnsi="Arial" w:cs="Arial"/>
          <w:b w:val="0"/>
          <w:bCs w:val="0"/>
          <w:smallCaps w:val="0"/>
          <w:snapToGrid w:val="0"/>
          <w:color w:val="FF0000"/>
        </w:rPr>
        <w:t>A[i]</w:t>
      </w:r>
    </w:p>
    <w:p w:rsidR="00815F0C" w:rsidRDefault="00815F0C">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parent of node i is </w:t>
      </w:r>
      <w:r>
        <w:rPr>
          <w:rFonts w:ascii="Arial" w:hAnsi="Arial" w:cs="Arial"/>
          <w:b w:val="0"/>
          <w:bCs w:val="0"/>
          <w:smallCaps w:val="0"/>
          <w:snapToGrid w:val="0"/>
          <w:color w:val="FF0000"/>
        </w:rPr>
        <w:t>A[i/2]</w:t>
      </w:r>
      <w:r>
        <w:rPr>
          <w:rFonts w:ascii="Arial" w:hAnsi="Arial" w:cs="Arial"/>
          <w:b w:val="0"/>
          <w:bCs w:val="0"/>
          <w:smallCaps w:val="0"/>
          <w:snapToGrid w:val="0"/>
        </w:rPr>
        <w:t xml:space="preserve"> (note: integer divide)</w:t>
      </w:r>
    </w:p>
    <w:p w:rsidR="00815F0C" w:rsidRDefault="00815F0C">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left child of node i is </w:t>
      </w:r>
      <w:r>
        <w:rPr>
          <w:rFonts w:ascii="Arial" w:hAnsi="Arial" w:cs="Arial"/>
          <w:b w:val="0"/>
          <w:bCs w:val="0"/>
          <w:smallCaps w:val="0"/>
          <w:snapToGrid w:val="0"/>
          <w:color w:val="FF0000"/>
        </w:rPr>
        <w:t>A[2i]</w:t>
      </w:r>
    </w:p>
    <w:p w:rsidR="00815F0C" w:rsidRDefault="00815F0C">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right child of node i is </w:t>
      </w:r>
      <w:r>
        <w:rPr>
          <w:rFonts w:ascii="Arial" w:hAnsi="Arial" w:cs="Arial"/>
          <w:b w:val="0"/>
          <w:bCs w:val="0"/>
          <w:smallCaps w:val="0"/>
          <w:snapToGrid w:val="0"/>
          <w:color w:val="FF0000"/>
        </w:rPr>
        <w:t>A[2i + 1]</w:t>
      </w:r>
      <w:r>
        <w:rPr>
          <w:rFonts w:ascii="Arial" w:hAnsi="Arial" w:cs="Arial"/>
          <w:b w:val="0"/>
          <w:bCs w:val="0"/>
          <w:smallCaps w:val="0"/>
          <w:snapToGrid w:val="0"/>
        </w:rPr>
        <w:t xml:space="preserve">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81" type="#_x0000_t75" style="width:389.25pt;height:81pt">
            <v:imagedata r:id="rId76" o:title=""/>
          </v:shape>
        </w:pic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Heap properties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color w:val="FF0000"/>
        </w:rPr>
        <w:t>A[Parent(i)] &gt;= A[i]</w:t>
      </w:r>
      <w:r>
        <w:rPr>
          <w:rFonts w:ascii="Arial" w:hAnsi="Arial" w:cs="Arial"/>
          <w:b w:val="0"/>
          <w:bCs w:val="0"/>
          <w:smallCaps w:val="0"/>
          <w:snapToGrid w:val="0"/>
        </w:rPr>
        <w:tab/>
      </w:r>
      <w:r>
        <w:rPr>
          <w:rFonts w:ascii="Arial" w:hAnsi="Arial" w:cs="Arial"/>
          <w:b w:val="0"/>
          <w:bCs w:val="0"/>
          <w:smallCaps w:val="0"/>
          <w:snapToGrid w:val="0"/>
        </w:rPr>
        <w:tab/>
        <w:t xml:space="preserve">for all </w:t>
      </w:r>
      <w:r>
        <w:rPr>
          <w:rFonts w:ascii="Arial" w:hAnsi="Arial" w:cs="Arial"/>
          <w:b w:val="0"/>
          <w:bCs w:val="0"/>
          <w:smallCaps w:val="0"/>
          <w:snapToGrid w:val="0"/>
          <w:color w:val="FF0000"/>
        </w:rPr>
        <w:t>nodes i &gt; 1</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What is the largest element in a heap stored? A[1] as root, of course.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Heap height</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The height of a node in the tree = the number of edges on the longest downward path to a leaf</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2" type="#_x0000_t75" style="width:353.25pt;height:186pt">
            <v:imagedata r:id="rId77"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3" type="#_x0000_t75" style="width:300.75pt;height:189.75pt">
            <v:imagedata r:id="rId78"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Heapify() method</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Maintain the heap property</w:t>
      </w:r>
    </w:p>
    <w:p w:rsidR="00815F0C" w:rsidRDefault="00815F0C">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Given: a node i in the heap with children l and r</w:t>
      </w:r>
    </w:p>
    <w:p w:rsidR="00815F0C" w:rsidRDefault="00815F0C">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Given: two subtrees rooted at l and r, assumed to be heaps</w:t>
      </w:r>
    </w:p>
    <w:p w:rsidR="00815F0C" w:rsidRDefault="00815F0C">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Problem: The subtree rooted at i may violate the heap property (How?)</w:t>
      </w:r>
    </w:p>
    <w:p w:rsidR="00815F0C" w:rsidRDefault="00815F0C">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Action: let the value of the parent node “float down” so subtree at i satisfies the heap property</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4" type="#_x0000_t75" style="width:258pt;height:174.75pt">
            <v:imagedata r:id="rId79"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815F0C" w:rsidRDefault="00815F0C">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Swap i and largest</w:t>
      </w:r>
    </w:p>
    <w:p w:rsidR="00815F0C" w:rsidRDefault="00815F0C">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Then call Heapify from the </w:t>
      </w:r>
      <w:r>
        <w:rPr>
          <w:rFonts w:ascii="Arial" w:hAnsi="Arial" w:cs="Arial"/>
          <w:b w:val="0"/>
          <w:bCs w:val="0"/>
          <w:smallCaps w:val="0"/>
          <w:snapToGrid w:val="0"/>
          <w:color w:val="FF0000"/>
        </w:rPr>
        <w:t>largest position</w: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b w:val="0"/>
          <w:bCs w:val="0"/>
          <w:smallCaps w:val="0"/>
          <w:snapToGrid w:val="0"/>
          <w:color w:val="FF0000"/>
        </w:rPr>
        <w:t xml:space="preserve">11 </w:t>
      </w:r>
      <w:r>
        <w:rPr>
          <w:rFonts w:ascii="Arial" w:hAnsi="Arial" w:cs="Arial"/>
          <w:b w:val="0"/>
          <w:bCs w:val="0"/>
          <w:smallCaps w:val="0"/>
          <w:snapToGrid w:val="0"/>
          <w:color w:val="FF0000"/>
        </w:rPr>
        <w:sym w:font="Wingdings" w:char="F0E0"/>
      </w:r>
      <w:r>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Aside from the recursive call, what is the running time of Heapify()?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Heapify() fixes up relationships between i, l, and r takes Theta(1) time </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If the heap at i has n elements, how many elements can the subtrees at l or r have?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Draw it, the answer is 2n/3</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What is the worst-case running time of Heapify() on a heap of size n?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85" type="#_x0000_t75" style="width:197.25pt;height:83.25pt">
            <v:imagedata r:id="rId80"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BuildHeap()</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Build a heap in a bottom-up manner by running Heapify() on successive subarrays </w:t>
      </w:r>
    </w:p>
    <w:p w:rsidR="00815F0C" w:rsidRDefault="00815F0C">
      <w:pPr>
        <w:spacing w:after="0"/>
        <w:ind w:firstLine="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u w:val="single"/>
        </w:rPr>
        <w:t>Fact:</w:t>
      </w:r>
      <w:r>
        <w:rPr>
          <w:rFonts w:ascii="Arial" w:hAnsi="Arial" w:cs="Arial"/>
          <w:b w:val="0"/>
          <w:bCs w:val="0"/>
          <w:smallCaps w:val="0"/>
          <w:snapToGrid w:val="0"/>
        </w:rPr>
        <w:t xml:space="preserve"> for array of length n, all elements in range A[((n/2) + 1) .. n] are heaps (</w:t>
      </w:r>
      <w:r>
        <w:rPr>
          <w:rFonts w:ascii="Arial" w:hAnsi="Arial" w:cs="Arial"/>
          <w:b w:val="0"/>
          <w:bCs w:val="0"/>
          <w:smallCaps w:val="0"/>
          <w:snapToGrid w:val="0"/>
          <w:color w:val="FF0000"/>
        </w:rPr>
        <w:t>Why?)</w:t>
      </w:r>
    </w:p>
    <w:p w:rsidR="00815F0C" w:rsidRDefault="00815F0C">
      <w:pPr>
        <w:spacing w:after="0"/>
        <w:ind w:left="720"/>
        <w:rPr>
          <w:rFonts w:ascii="Arial" w:hAnsi="Arial" w:cs="Arial"/>
          <w:b w:val="0"/>
          <w:bCs w:val="0"/>
          <w:smallCaps w:val="0"/>
          <w:snapToGrid w:val="0"/>
          <w:color w:val="FF0000"/>
        </w:rPr>
      </w:pPr>
      <w:r>
        <w:rPr>
          <w:rFonts w:ascii="Arial" w:hAnsi="Arial" w:cs="Arial"/>
          <w:b w:val="0"/>
          <w:bCs w:val="0"/>
          <w:smallCaps w:val="0"/>
          <w:snapToGrid w:val="0"/>
        </w:rPr>
        <w:t xml:space="preserve">A: Because the Heap property </w:t>
      </w:r>
      <w:r>
        <w:rPr>
          <w:rFonts w:ascii="Arial" w:hAnsi="Arial" w:cs="Arial"/>
          <w:b w:val="0"/>
          <w:bCs w:val="0"/>
          <w:smallCaps w:val="0"/>
          <w:snapToGrid w:val="0"/>
          <w:color w:val="FF0000"/>
        </w:rPr>
        <w:t>A[Parent(i)] &gt;= A[i]</w:t>
      </w:r>
      <w:r>
        <w:rPr>
          <w:rFonts w:ascii="Arial" w:hAnsi="Arial" w:cs="Arial"/>
          <w:b w:val="0"/>
          <w:bCs w:val="0"/>
          <w:smallCaps w:val="0"/>
          <w:snapToGrid w:val="0"/>
        </w:rPr>
        <w:t xml:space="preserve"> for all </w:t>
      </w:r>
      <w:r>
        <w:rPr>
          <w:rFonts w:ascii="Arial" w:hAnsi="Arial" w:cs="Arial"/>
          <w:b w:val="0"/>
          <w:bCs w:val="0"/>
          <w:smallCaps w:val="0"/>
          <w:snapToGrid w:val="0"/>
          <w:color w:val="FF0000"/>
        </w:rPr>
        <w:t>nodes i &gt; 1</w:t>
      </w:r>
    </w:p>
    <w:p w:rsidR="00815F0C" w:rsidRDefault="00815F0C">
      <w:pPr>
        <w:spacing w:after="0"/>
        <w:ind w:left="720"/>
        <w:rPr>
          <w:rFonts w:ascii="Arial" w:hAnsi="Arial" w:cs="Arial"/>
          <w:b w:val="0"/>
          <w:bCs w:val="0"/>
          <w:smallCaps w:val="0"/>
          <w:snapToGrid w:val="0"/>
          <w:color w:val="FF000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6" type="#_x0000_t75" style="width:322.5pt;height:123pt">
            <v:imagedata r:id="rId81"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Example</w:t>
      </w:r>
    </w:p>
    <w:p w:rsidR="00815F0C" w:rsidRDefault="00815F0C">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190.5pt;height:111.75pt">
            <v:imagedata r:id="rId82" o:title=""/>
          </v:shape>
        </w:pict>
      </w:r>
    </w:p>
    <w:p w:rsidR="00815F0C" w:rsidRDefault="00815F0C">
      <w:pPr>
        <w:spacing w:after="0"/>
        <w:ind w:left="1440" w:firstLine="720"/>
        <w:rPr>
          <w:rFonts w:ascii="Arial" w:hAnsi="Arial" w:cs="Arial"/>
          <w:b w:val="0"/>
          <w:bCs w:val="0"/>
          <w:smallCaps w:val="0"/>
          <w:snapToGrid w:val="0"/>
        </w:rPr>
      </w:pPr>
    </w:p>
    <w:p w:rsidR="00815F0C" w:rsidRDefault="00815F0C">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69.75pt;height:228.75pt">
            <v:imagedata r:id="rId83" o:title=""/>
          </v:shape>
        </w:pict>
      </w:r>
    </w:p>
    <w:p w:rsidR="00815F0C" w:rsidRDefault="00815F0C">
      <w:pPr>
        <w:spacing w:after="0"/>
        <w:ind w:left="1440" w:firstLine="720"/>
        <w:rPr>
          <w:rFonts w:ascii="Arial" w:hAnsi="Arial" w:cs="Arial"/>
          <w:b w:val="0"/>
          <w:bCs w:val="0"/>
          <w:smallCaps w:val="0"/>
          <w:snapToGrid w:val="0"/>
        </w:rPr>
      </w:pPr>
    </w:p>
    <w:p w:rsidR="00815F0C" w:rsidRDefault="00815F0C">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386.25pt;height:106.5pt">
            <v:imagedata r:id="rId84" o:title=""/>
          </v:shape>
        </w:pic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Run time</w:t>
      </w:r>
    </w:p>
    <w:p w:rsidR="00815F0C" w:rsidRDefault="00815F0C">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Each call to Heapify() takes O(lg n)</w:t>
      </w:r>
    </w:p>
    <w:p w:rsidR="00815F0C" w:rsidRDefault="00815F0C">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buildHeap() takes O (n lg n)</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h &gt;= upper bound of (n/2</w:t>
      </w:r>
      <w:r>
        <w:rPr>
          <w:rFonts w:ascii="Arial" w:hAnsi="Arial" w:cs="Arial"/>
          <w:b w:val="0"/>
          <w:bCs w:val="0"/>
          <w:smallCaps w:val="0"/>
          <w:snapToGrid w:val="0"/>
          <w:color w:val="FF0000"/>
          <w:vertAlign w:val="superscript"/>
        </w:rPr>
        <w:t>h+1</w:t>
      </w:r>
      <w:r>
        <w:rPr>
          <w:rFonts w:ascii="Arial" w:hAnsi="Arial" w:cs="Arial"/>
          <w:b w:val="0"/>
          <w:bCs w:val="0"/>
          <w:smallCaps w:val="0"/>
          <w:snapToGrid w:val="0"/>
          <w:color w:val="FF0000"/>
        </w:rPr>
        <w:t>)?</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090" type="#_x0000_t75" style="width:325.5pt;height:172.5pt">
            <v:imagedata r:id="rId85"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HeapSort()</w:t>
      </w:r>
    </w:p>
    <w:p w:rsidR="00815F0C" w:rsidRDefault="00815F0C">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BuildHeap() – In-place sorting algorithm</w:t>
      </w:r>
    </w:p>
    <w:p w:rsidR="00815F0C" w:rsidRDefault="00815F0C">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Maximum element is at A[1]</w:t>
      </w:r>
    </w:p>
    <w:p w:rsidR="00815F0C" w:rsidRDefault="00815F0C">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Discard by swapping with element at A[n]</w:t>
      </w:r>
    </w:p>
    <w:p w:rsidR="00815F0C" w:rsidRDefault="00815F0C">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Decrement heap_size[A]</w:t>
      </w:r>
    </w:p>
    <w:p w:rsidR="00815F0C" w:rsidRDefault="00815F0C">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A[n] now contains correct value</w:t>
      </w:r>
    </w:p>
    <w:p w:rsidR="00815F0C" w:rsidRDefault="00815F0C">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Restore heap property at A[1] by calling Heapify()</w:t>
      </w:r>
    </w:p>
    <w:p w:rsidR="00815F0C" w:rsidRDefault="00815F0C">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Repeat, always swapping A[1] for A[heap_size(A)]</w:t>
      </w:r>
    </w:p>
    <w:p w:rsidR="00815F0C" w:rsidRDefault="00815F0C">
      <w:pPr>
        <w:spacing w:after="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91" type="#_x0000_t75" style="width:194.25pt;height:138.75pt">
            <v:imagedata r:id="rId86"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Run time</w:t>
      </w:r>
    </w:p>
    <w:p w:rsidR="00815F0C" w:rsidRDefault="00815F0C">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BuildHeap() takes O(n) time</w:t>
      </w:r>
    </w:p>
    <w:p w:rsidR="00815F0C" w:rsidRDefault="00815F0C">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Each of the n - 1 calls to Heapify() takes O(lg n) time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HeapSort() = O(n) + (n-1) O(lg n) = O(n) + O (n lg n) = O (n lg n)</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Example</w:t>
      </w:r>
    </w:p>
    <w:p w:rsidR="00815F0C" w:rsidRDefault="00815F0C">
      <w:pPr>
        <w:spacing w:after="0"/>
        <w:ind w:firstLine="720"/>
        <w:rPr>
          <w:rFonts w:ascii="Arial" w:hAnsi="Arial" w:cs="Arial"/>
          <w:smallCaps w:val="0"/>
          <w:snapToGrid w:val="0"/>
        </w:rPr>
      </w:pPr>
      <w:r>
        <w:rPr>
          <w:rFonts w:ascii="Arial" w:hAnsi="Arial" w:cs="Arial"/>
          <w:smallCaps w:val="0"/>
          <w:snapToGrid w:val="0"/>
        </w:rPr>
        <w:pict>
          <v:shape id="_x0000_i1092" type="#_x0000_t75" style="width:403.5pt;height:303pt;visibility:visible">
            <v:imagedata r:id="rId87" o:title=""/>
          </v:shape>
        </w:pict>
      </w:r>
    </w:p>
    <w:p w:rsidR="00815F0C" w:rsidRDefault="00815F0C">
      <w:pPr>
        <w:spacing w:after="0"/>
        <w:rPr>
          <w:rFonts w:ascii="Arial" w:hAnsi="Arial" w:cs="Arial"/>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Priority queues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Heapsort is a nice algorithm, but in practice </w:t>
      </w:r>
      <w:r>
        <w:rPr>
          <w:rFonts w:ascii="Arial" w:hAnsi="Arial" w:cs="Arial"/>
          <w:b w:val="0"/>
          <w:bCs w:val="0"/>
          <w:smallCaps w:val="0"/>
          <w:snapToGrid w:val="0"/>
          <w:color w:val="FF0000"/>
        </w:rPr>
        <w:t>Quicksort usually wins</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But the </w:t>
      </w:r>
      <w:r>
        <w:rPr>
          <w:rFonts w:ascii="Arial" w:hAnsi="Arial" w:cs="Arial"/>
          <w:b w:val="0"/>
          <w:bCs w:val="0"/>
          <w:smallCaps w:val="0"/>
          <w:snapToGrid w:val="0"/>
          <w:color w:val="FF0000"/>
        </w:rPr>
        <w:t>heap data structure</w:t>
      </w:r>
      <w:r>
        <w:rPr>
          <w:rFonts w:ascii="Arial" w:hAnsi="Arial" w:cs="Arial"/>
          <w:b w:val="0"/>
          <w:bCs w:val="0"/>
          <w:smallCaps w:val="0"/>
          <w:snapToGrid w:val="0"/>
        </w:rPr>
        <w:t xml:space="preserve"> is incredibly </w:t>
      </w:r>
      <w:r>
        <w:rPr>
          <w:rFonts w:ascii="Arial" w:hAnsi="Arial" w:cs="Arial"/>
          <w:b w:val="0"/>
          <w:bCs w:val="0"/>
          <w:smallCaps w:val="0"/>
          <w:snapToGrid w:val="0"/>
          <w:color w:val="FF0000"/>
        </w:rPr>
        <w:t>useful for implementing priority queues</w:t>
      </w:r>
    </w:p>
    <w:p w:rsidR="00815F0C" w:rsidRDefault="00815F0C">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A data structure for maintaining a set S of elements, each with an associated value or key</w:t>
      </w:r>
    </w:p>
    <w:p w:rsidR="00815F0C" w:rsidRDefault="00815F0C">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Supports the operations Insert(), Maximum(), and ExtractMax()</w: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What might a priority queue be useful for?</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Supports the notion that highest priority objects are removed first</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3" type="#_x0000_t75" style="width:234pt;height:127.5pt">
            <v:imagedata r:id="rId88" o:title=""/>
          </v:shape>
        </w:pic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Algorithm Design</w:t>
      </w:r>
    </w:p>
    <w:p w:rsidR="00815F0C" w:rsidRDefault="00815F0C">
      <w:pPr>
        <w:numPr>
          <w:ilvl w:val="0"/>
          <w:numId w:val="12"/>
        </w:numPr>
        <w:spacing w:after="0"/>
        <w:rPr>
          <w:rFonts w:ascii="Arial" w:hAnsi="Arial" w:cs="Arial"/>
          <w:smallCaps w:val="0"/>
          <w:snapToGrid w:val="0"/>
        </w:rPr>
      </w:pPr>
      <w:r>
        <w:rPr>
          <w:rFonts w:ascii="Arial" w:hAnsi="Arial" w:cs="Arial"/>
          <w:smallCaps w:val="0"/>
          <w:snapToGrid w:val="0"/>
        </w:rPr>
        <w:t>Devide and Conquer</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Involves solving a particular computational problem by dividing it into one or more subproblems of smaller size, recursively solving each subproblem, and then “merging” the solutions to the subproblem(s) to produce a solution to the original problem</w:t>
      </w:r>
    </w:p>
    <w:p w:rsidR="00815F0C" w:rsidRDefault="00815F0C">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815F0C" w:rsidRDefault="00815F0C">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subproblems (divide input array into left and right halves)</w:t>
      </w:r>
    </w:p>
    <w:p w:rsidR="00815F0C" w:rsidRDefault="00815F0C">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subproblems by solving them recursively (search recursively in whichever half could potentially contain target element)</w:t>
      </w:r>
    </w:p>
    <w:p w:rsidR="00815F0C" w:rsidRDefault="00815F0C">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subproblems into a solution to the problem (return value found or indicate not found)</w:t>
      </w:r>
    </w:p>
    <w:p w:rsidR="00815F0C" w:rsidRDefault="00815F0C">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For Divide and Conquer to be effective, it must be possible to break up the original problem into non-overlapping subproblems (Ex: In MergeSort, the steps of recursive sorting of the left half of the list do not affect, and are not affected by, the steps of the sorting of the right half of the list)</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815F0C" w:rsidRDefault="00815F0C">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815F0C" w:rsidRDefault="00815F0C">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MergeSort</w:t>
      </w:r>
    </w:p>
    <w:p w:rsidR="00815F0C" w:rsidRDefault="00815F0C">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QuickSort</w:t>
      </w:r>
    </w:p>
    <w:p w:rsidR="00815F0C" w:rsidRDefault="00815F0C">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QuickSelect</w:t>
      </w:r>
    </w:p>
    <w:p w:rsidR="00815F0C" w:rsidRDefault="00815F0C">
      <w:pPr>
        <w:spacing w:after="0"/>
        <w:rPr>
          <w:rFonts w:ascii="Arial" w:hAnsi="Arial" w:cs="Arial"/>
          <w:b w:val="0"/>
          <w:bCs w:val="0"/>
          <w:smallCaps w:val="0"/>
          <w:snapToGrid w:val="0"/>
        </w:rPr>
      </w:pPr>
    </w:p>
    <w:p w:rsidR="00815F0C" w:rsidRDefault="00815F0C">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Sometimes problems can be broken down into overlapping subproblems, which can be solved, and whose solutions can be combined in some way to obtain a solution to the main problem. Solutions to subproblems are stored and combined stage by stage to produce a solution to the main problem</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Overlapping subproblems – the subproblems “overlap” – the recursion tends to solve the same subproblems over and over (example: recursive fibonacci)</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Optimal substructure – an optimal solution is composed of a combination of optimal solutions to subproblems</w:t>
      </w:r>
    </w:p>
    <w:p w:rsidR="00815F0C" w:rsidRDefault="00815F0C">
      <w:pPr>
        <w:spacing w:after="0"/>
        <w:rPr>
          <w:rFonts w:ascii="Arial" w:hAnsi="Arial" w:cs="Arial"/>
          <w:b w:val="0"/>
          <w:bCs w:val="0"/>
          <w:smallCaps w:val="0"/>
          <w:snapToGrid w:val="0"/>
        </w:rPr>
      </w:pPr>
    </w:p>
    <w:p w:rsidR="00815F0C" w:rsidRDefault="00815F0C">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subproblems are computation of the kth Fibonacci numbers for k &lt; n. </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To prevent redundant computation, solutions to subproblems can be stored in a table and accessed whenever needed during execution of the algorithm</w:t>
      </w:r>
    </w:p>
    <w:p w:rsidR="00815F0C" w:rsidRDefault="00815F0C">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4" type="#_x0000_t75" style="width:202.5pt;height:230.25pt">
            <v:imagedata r:id="rId89" o:title=""/>
          </v:shape>
        </w:pict>
      </w:r>
    </w:p>
    <w:p w:rsidR="00815F0C" w:rsidRDefault="00815F0C">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SubsetSum</w:t>
      </w:r>
    </w:p>
    <w:p w:rsidR="00815F0C" w:rsidRDefault="00815F0C">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Pr>
          <w:rFonts w:ascii="Arial" w:hAnsi="Arial" w:cs="Arial"/>
          <w:smallCaps w:val="0"/>
          <w:snapToGrid w:val="0"/>
        </w:rPr>
        <w:pict>
          <v:shape id="Picture 7" o:spid="_x0000_i1095" type="#_x0000_t75" style="width:86.25pt;height:24pt;visibility:visible" fillcolor="#4f81bd">
            <v:imagedata r:id="rId90" o:title=""/>
          </v:shape>
        </w:pict>
      </w:r>
    </w:p>
    <w:p w:rsidR="00815F0C" w:rsidRDefault="00815F0C">
      <w:pPr>
        <w:spacing w:after="0"/>
        <w:ind w:left="720" w:firstLine="360"/>
        <w:rPr>
          <w:rFonts w:ascii="Arial" w:hAnsi="Arial" w:cs="Arial"/>
          <w:smallCaps w:val="0"/>
          <w:snapToGrid w:val="0"/>
        </w:rPr>
      </w:pPr>
      <w:r>
        <w:rPr>
          <w:rFonts w:ascii="Arial" w:hAnsi="Arial" w:cs="Arial"/>
          <w:smallCaps w:val="0"/>
          <w:snapToGrid w:val="0"/>
        </w:rPr>
        <w:pict>
          <v:shape id="Picture 2" o:spid="_x0000_i1096" type="#_x0000_t75" style="width:401.25pt;height:98.25pt;visibility:visible">
            <v:imagedata r:id="rId91" o:title=""/>
          </v:shape>
        </w:pict>
      </w:r>
    </w:p>
    <w:p w:rsidR="00815F0C" w:rsidRDefault="00815F0C">
      <w:pPr>
        <w:spacing w:after="0"/>
        <w:ind w:left="720" w:firstLine="360"/>
        <w:rPr>
          <w:rFonts w:ascii="Arial" w:hAnsi="Arial" w:cs="Arial"/>
          <w:smallCaps w:val="0"/>
          <w:snapToGrid w:val="0"/>
        </w:rPr>
      </w:pPr>
      <w:r>
        <w:rPr>
          <w:rFonts w:ascii="Arial" w:hAnsi="Arial" w:cs="Arial"/>
          <w:smallCaps w:val="0"/>
          <w:snapToGrid w:val="0"/>
        </w:rPr>
        <w:pict>
          <v:shape id="_x0000_i1097" type="#_x0000_t75" style="width:180.75pt;height:237pt;visibility:visible" fillcolor="#4f81bd">
            <v:imagedata r:id="rId92" o:title=""/>
          </v:shape>
        </w:pict>
      </w:r>
    </w:p>
    <w:p w:rsidR="00815F0C" w:rsidRDefault="00815F0C">
      <w:pPr>
        <w:spacing w:after="0"/>
        <w:rPr>
          <w:rFonts w:ascii="Arial" w:hAnsi="Arial" w:cs="Arial"/>
          <w:b w:val="0"/>
          <w:bCs w:val="0"/>
          <w:smallCaps w:val="0"/>
          <w:snapToGrid w:val="0"/>
          <w:u w:val="single"/>
        </w:rPr>
      </w:pPr>
      <w:r>
        <w:rPr>
          <w:rFonts w:ascii="Arial" w:hAnsi="Arial" w:cs="Arial"/>
          <w:smallCaps w:val="0"/>
          <w:snapToGrid w:val="0"/>
        </w:rPr>
        <w:tab/>
      </w:r>
      <w:r>
        <w:rPr>
          <w:rFonts w:ascii="Arial" w:hAnsi="Arial" w:cs="Arial"/>
          <w:b w:val="0"/>
          <w:bCs w:val="0"/>
          <w:smallCaps w:val="0"/>
          <w:snapToGrid w:val="0"/>
          <w:u w:val="single"/>
        </w:rPr>
        <w:t>Explanation</w:t>
      </w:r>
    </w:p>
    <w:p w:rsidR="00815F0C" w:rsidRDefault="00815F0C">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 …, sn-2, sn-1}, k) by checking if a solution exists for either of the subproblems</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815F0C" w:rsidRDefault="00815F0C">
      <w:pPr>
        <w:spacing w:after="0"/>
        <w:ind w:left="720" w:firstLine="540"/>
        <w:rPr>
          <w:rFonts w:ascii="Arial" w:hAnsi="Arial" w:cs="Arial"/>
          <w:b w:val="0"/>
          <w:bCs w:val="0"/>
          <w:smallCaps w:val="0"/>
          <w:snapToGrid w:val="0"/>
        </w:rPr>
      </w:pPr>
      <w:r>
        <w:rPr>
          <w:rFonts w:ascii="Arial" w:hAnsi="Arial" w:cs="Arial"/>
          <w:b w:val="0"/>
          <w:bCs w:val="0"/>
          <w:smallCaps w:val="0"/>
          <w:snapToGrid w:val="0"/>
        </w:rPr>
        <w:t>To find these, it seeks solutions to smaller subproblems</w:t>
      </w:r>
    </w:p>
    <w:p w:rsidR="00815F0C" w:rsidRDefault="00815F0C">
      <w:pPr>
        <w:spacing w:after="0"/>
        <w:ind w:left="720" w:firstLine="540"/>
        <w:rPr>
          <w:rFonts w:ascii="Arial" w:hAnsi="Arial" w:cs="Arial"/>
          <w:b w:val="0"/>
          <w:bCs w:val="0"/>
          <w:smallCaps w:val="0"/>
          <w:snapToGrid w:val="0"/>
        </w:rPr>
      </w:pPr>
      <w:r>
        <w:rPr>
          <w:rFonts w:ascii="Arial" w:hAnsi="Arial" w:cs="Arial"/>
          <w:b w:val="0"/>
          <w:bCs w:val="0"/>
          <w:smallCaps w:val="0"/>
          <w:snapToGrid w:val="0"/>
        </w:rPr>
        <w:t>As n gets larger, the recursive solution will repeatedly recalculate solutions for the smaller subproblems (recall how this happened with recursive Fibonacci)</w:t>
      </w:r>
    </w:p>
    <w:p w:rsidR="00815F0C" w:rsidRDefault="00815F0C">
      <w:pPr>
        <w:spacing w:after="0"/>
        <w:ind w:left="720" w:firstLine="540"/>
        <w:rPr>
          <w:rFonts w:ascii="Arial" w:hAnsi="Arial" w:cs="Arial"/>
          <w:b w:val="0"/>
          <w:bCs w:val="0"/>
          <w:smallCaps w:val="0"/>
          <w:snapToGrid w:val="0"/>
        </w:rPr>
      </w:pPr>
      <w:r>
        <w:rPr>
          <w:rFonts w:ascii="Arial" w:hAnsi="Arial" w:cs="Arial"/>
          <w:b w:val="0"/>
          <w:bCs w:val="0"/>
          <w:smallCaps w:val="0"/>
          <w:snapToGrid w:val="0"/>
        </w:rPr>
        <w:t>We can speed up the recursive approach by storing solutions to subproblems in a table (memoization). See code Demo</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smallCaps w:val="0"/>
          <w:snapToGrid w:val="0"/>
        </w:rPr>
        <w:pict>
          <v:shape id="_x0000_i1098" type="#_x0000_t75" style="width:274.5pt;height:66.75pt;visibility:visible" fillcolor="#4f81bd">
            <v:imagedata r:id="rId93"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Build a solution for bigger values of i and j using stored solutions for smaller values of i and j.</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815F0C" w:rsidRDefault="00815F0C">
      <w:pPr>
        <w:spacing w:after="0"/>
        <w:ind w:left="720" w:firstLine="720"/>
        <w:rPr>
          <w:rFonts w:ascii="Arial" w:hAnsi="Arial" w:cs="Arial"/>
          <w:b w:val="0"/>
          <w:bCs w:val="0"/>
          <w:smallCaps w:val="0"/>
          <w:snapToGrid w:val="0"/>
        </w:rPr>
      </w:pPr>
      <w:r>
        <w:rPr>
          <w:rFonts w:ascii="Arial" w:hAnsi="Arial" w:cs="Arial"/>
          <w:smallCaps w:val="0"/>
          <w:snapToGrid w:val="0"/>
        </w:rPr>
        <w:pict>
          <v:shape id="_x0000_i1099" type="#_x0000_t75" style="width:264pt;height:36.75pt;visibility:visible">
            <v:imagedata r:id="rId94" o:title=""/>
          </v:shape>
        </w:pic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815F0C" w:rsidRDefault="00815F0C">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Fill row i = 0 first, then fill later rows based on values of earlier rows.</w:t>
      </w:r>
    </w:p>
    <w:p w:rsidR="00815F0C" w:rsidRDefault="00815F0C">
      <w:pPr>
        <w:spacing w:after="0"/>
        <w:ind w:left="1080" w:firstLine="720"/>
        <w:rPr>
          <w:rFonts w:ascii="Arial" w:hAnsi="Arial" w:cs="Arial"/>
          <w:b w:val="0"/>
          <w:bCs w:val="0"/>
          <w:smallCaps w:val="0"/>
          <w:snapToGrid w:val="0"/>
        </w:rPr>
      </w:pPr>
      <w:r>
        <w:rPr>
          <w:rFonts w:ascii="Arial" w:hAnsi="Arial" w:cs="Arial"/>
          <w:smallCaps w:val="0"/>
          <w:snapToGrid w:val="0"/>
        </w:rPr>
        <w:pict>
          <v:shape id="Picture 6" o:spid="_x0000_i1100" type="#_x0000_t75" style="width:388.5pt;height:135.75pt;visibility:visible">
            <v:imagedata r:id="rId95" o:title=""/>
          </v:shape>
        </w:pict>
      </w:r>
    </w:p>
    <w:p w:rsidR="00815F0C" w:rsidRDefault="00815F0C">
      <w:pPr>
        <w:spacing w:after="0"/>
        <w:ind w:left="720"/>
        <w:rPr>
          <w:rFonts w:ascii="Arial" w:hAnsi="Arial" w:cs="Arial"/>
          <w:smallCaps w:val="0"/>
          <w:snapToGrid w:val="0"/>
          <w:u w:val="single"/>
        </w:rPr>
      </w:pPr>
    </w:p>
    <w:p w:rsidR="00815F0C" w:rsidRDefault="00815F0C">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SubsetSum runs in O(kn). However, k may be much bigger than n, and even if k is Θ(n), the true </w:t>
      </w:r>
      <w:r>
        <w:rPr>
          <w:rFonts w:ascii="Arial" w:hAnsi="Arial" w:cs="Arial"/>
          <w:smallCaps w:val="0"/>
          <w:snapToGrid w:val="0"/>
          <w:color w:val="FF0000"/>
        </w:rPr>
        <w:t>running time is based on the number of bits in k, not on the value of k</w:t>
      </w:r>
      <w:r>
        <w:rPr>
          <w:rFonts w:ascii="Arial" w:hAnsi="Arial" w:cs="Arial"/>
          <w:b w:val="0"/>
          <w:bCs w:val="0"/>
          <w:smallCaps w:val="0"/>
          <w:snapToGrid w:val="0"/>
        </w:rPr>
        <w:t>. So even this algorithm runs in exponential time in terms of input size</w:t>
      </w:r>
    </w:p>
    <w:p w:rsidR="00815F0C" w:rsidRDefault="00815F0C">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815F0C" w:rsidRDefault="00815F0C">
      <w:pPr>
        <w:spacing w:after="0"/>
        <w:ind w:left="1080"/>
        <w:rPr>
          <w:rFonts w:ascii="Arial" w:hAnsi="Arial" w:cs="Arial"/>
          <w:b w:val="0"/>
          <w:bCs w:val="0"/>
          <w:smallCaps w:val="0"/>
          <w:snapToGrid w:val="0"/>
        </w:rPr>
      </w:pPr>
    </w:p>
    <w:p w:rsidR="00815F0C" w:rsidRDefault="00815F0C">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1" type="#_x0000_t75" style="width:309.75pt;height:129pt">
            <v:imagedata r:id="rId96"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smallCaps w:val="0"/>
          <w:snapToGrid w:val="0"/>
        </w:rPr>
      </w:pPr>
      <w:r>
        <w:rPr>
          <w:rFonts w:ascii="Arial" w:hAnsi="Arial" w:cs="Arial"/>
          <w:smallCaps w:val="0"/>
          <w:snapToGrid w:val="0"/>
        </w:rPr>
        <w:pict>
          <v:shape id="_x0000_i1102" type="#_x0000_t75" style="width:376.5pt;height:192.75pt;visibility:visible">
            <v:imagedata r:id="rId97"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Ex: r(10) </w:t>
      </w:r>
      <w:r>
        <w:rPr>
          <w:rFonts w:ascii="Arial" w:hAnsi="Arial" w:cs="Arial"/>
          <w:b w:val="0"/>
          <w:bCs w:val="0"/>
          <w:smallCaps w:val="0"/>
          <w:snapToGrid w:val="0"/>
        </w:rPr>
        <w:tab/>
        <w:t>= max (p10, r1 + r9, r2 + r8, r3+r7, r4+r6, r5 + r5,…)</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smallCaps w:val="0"/>
          <w:snapToGrid w:val="0"/>
        </w:rPr>
      </w:pPr>
      <w:r>
        <w:rPr>
          <w:rFonts w:ascii="Arial" w:hAnsi="Arial" w:cs="Arial"/>
          <w:smallCaps w:val="0"/>
          <w:snapToGrid w:val="0"/>
        </w:rPr>
        <w:pict>
          <v:shape id="_x0000_i1103" type="#_x0000_t75" style="width:393pt;height:88.5pt;visibility:visible">
            <v:imagedata r:id="rId98"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4" type="#_x0000_t75" style="width:174.75pt;height:105.75pt">
            <v:imagedata r:id="rId99"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5" type="#_x0000_t75" style="width:167.25pt;height:75.75pt">
            <v:imagedata r:id="rId100"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815F0C" w:rsidRDefault="00815F0C">
      <w:pPr>
        <w:spacing w:after="0"/>
        <w:ind w:left="720"/>
        <w:rPr>
          <w:rFonts w:ascii="Arial" w:hAnsi="Arial" w:cs="Arial"/>
          <w:smallCaps w:val="0"/>
          <w:snapToGrid w:val="0"/>
        </w:rPr>
      </w:pPr>
      <w:r>
        <w:rPr>
          <w:rFonts w:ascii="Arial" w:hAnsi="Arial" w:cs="Arial"/>
          <w:smallCaps w:val="0"/>
          <w:snapToGrid w:val="0"/>
        </w:rPr>
        <w:pict>
          <v:shape id="_x0000_i1106" type="#_x0000_t75" style="width:391.5pt;height:145.5pt;visibility:visible">
            <v:imagedata r:id="rId101" o:title=""/>
          </v:shape>
        </w:pict>
      </w:r>
    </w:p>
    <w:p w:rsidR="00815F0C" w:rsidRDefault="00815F0C">
      <w:pPr>
        <w:spacing w:after="0"/>
        <w:ind w:left="720"/>
        <w:rPr>
          <w:rFonts w:ascii="Arial" w:hAnsi="Arial" w:cs="Arial"/>
          <w:smallCaps w:val="0"/>
          <w:snapToGrid w:val="0"/>
        </w:rPr>
      </w:pPr>
    </w:p>
    <w:p w:rsidR="00815F0C" w:rsidRDefault="00815F0C">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Memoization technique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Memoization comes from memo, since the technique consists of recording a value so that we can look it up later</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top-down approach with Dynamic Programming (DP)</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7" type="#_x0000_t75" style="width:201.75pt;height:66pt">
            <v:imagedata r:id="rId102"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8" type="#_x0000_t75" style="width:291.75pt;height:115.5pt">
            <v:imagedata r:id="rId103"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bottom-up approach with DP (even simplier)</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9" type="#_x0000_t75" style="width:165.75pt;height:105.75pt">
            <v:imagedata r:id="rId104"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Line 1 of procedure BOTTOM-UP-CUT-ROD creates a new array r[0…n]in which to save the results of the subproblems</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r[0] to 0, since a rod of length 0 earns no revenue.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subproblem of size j, for j = 1, 2… n, in order of increasing size. The approach used to solve a problem of a particular size j is the same as that used by CUT-ROD, except that line 6 now directly references array entry r[j – i] instead of making a recursive call to solve the subproblem of size j - i.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Line 7 saves in r[j] the solution to the subproblem of size j.</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Finally, line 8 returns r[n], which equals the optimal value r(n)</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Optimal Memoized bottom up approach</w:t>
      </w:r>
    </w:p>
    <w:p w:rsidR="00815F0C" w:rsidRDefault="00815F0C">
      <w:pPr>
        <w:spacing w:after="0"/>
        <w:ind w:left="720"/>
        <w:rPr>
          <w:rFonts w:ascii="Arial" w:hAnsi="Arial" w:cs="Arial"/>
          <w:smallCaps w:val="0"/>
          <w:snapToGrid w:val="0"/>
        </w:rPr>
      </w:pPr>
      <w:r>
        <w:rPr>
          <w:rFonts w:ascii="Arial" w:hAnsi="Arial" w:cs="Arial"/>
          <w:smallCaps w:val="0"/>
          <w:snapToGrid w:val="0"/>
        </w:rPr>
        <w:pict>
          <v:shape id="_x0000_i1110" type="#_x0000_t75" style="width:259.5pt;height:126.75pt;visibility:visible">
            <v:imagedata r:id="rId105" o:title=""/>
          </v:shape>
        </w:pict>
      </w:r>
    </w:p>
    <w:p w:rsidR="00815F0C" w:rsidRDefault="00815F0C">
      <w:pPr>
        <w:spacing w:after="0"/>
        <w:ind w:left="720"/>
        <w:rPr>
          <w:rFonts w:ascii="Arial" w:hAnsi="Arial" w:cs="Arial"/>
          <w:smallCaps w:val="0"/>
          <w:snapToGrid w:val="0"/>
        </w:rPr>
      </w:pPr>
      <w:r>
        <w:rPr>
          <w:rFonts w:ascii="Arial" w:hAnsi="Arial" w:cs="Arial"/>
          <w:smallCaps w:val="0"/>
          <w:snapToGrid w:val="0"/>
        </w:rPr>
        <w:pict>
          <v:shape id="_x0000_i1111" type="#_x0000_t75" style="width:400.5pt;height:177.75pt;visibility:visible">
            <v:imagedata r:id="rId106" o:title=""/>
          </v:shape>
        </w:pict>
      </w:r>
    </w:p>
    <w:p w:rsidR="00815F0C" w:rsidRDefault="00815F0C">
      <w:pPr>
        <w:spacing w:after="0"/>
        <w:ind w:left="720"/>
        <w:rPr>
          <w:rFonts w:ascii="Arial" w:hAnsi="Arial" w:cs="Arial"/>
          <w:b w:val="0"/>
          <w:bCs w:val="0"/>
          <w:smallCaps w:val="0"/>
          <w:snapToGrid w:val="0"/>
        </w:rPr>
      </w:pPr>
      <w:r>
        <w:rPr>
          <w:rFonts w:ascii="Arial" w:hAnsi="Arial" w:cs="Arial"/>
          <w:smallCaps w:val="0"/>
          <w:snapToGrid w:val="0"/>
        </w:rPr>
        <w:pict>
          <v:shape id="_x0000_i1112" type="#_x0000_t75" style="width:392.25pt;height:81pt;visibility:visible">
            <v:imagedata r:id="rId107"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C(n,k)a</w:t>
      </w:r>
      <w:r>
        <w:rPr>
          <w:rFonts w:ascii="Arial" w:hAnsi="Arial" w:cs="Arial"/>
          <w:b w:val="0"/>
          <w:bCs w:val="0"/>
          <w:smallCaps w:val="0"/>
          <w:snapToGrid w:val="0"/>
          <w:vertAlign w:val="superscript"/>
        </w:rPr>
        <w:t>n-k</w:t>
      </w:r>
      <w:r>
        <w:rPr>
          <w:rFonts w:ascii="Arial" w:hAnsi="Arial" w:cs="Arial"/>
          <w:b w:val="0"/>
          <w:bCs w:val="0"/>
          <w:smallCaps w:val="0"/>
          <w:snapToGrid w:val="0"/>
        </w:rPr>
        <w:t>b</w:t>
      </w:r>
      <w:r>
        <w:rPr>
          <w:rFonts w:ascii="Arial" w:hAnsi="Arial" w:cs="Arial"/>
          <w:b w:val="0"/>
          <w:bCs w:val="0"/>
          <w:smallCaps w:val="0"/>
          <w:snapToGrid w:val="0"/>
          <w:vertAlign w:val="superscript"/>
        </w:rPr>
        <w:t>k</w:t>
      </w:r>
      <w:r>
        <w:rPr>
          <w:rFonts w:ascii="Arial" w:hAnsi="Arial" w:cs="Arial"/>
          <w:b w:val="0"/>
          <w:bCs w:val="0"/>
          <w:smallCaps w:val="0"/>
          <w:snapToGrid w:val="0"/>
        </w:rPr>
        <w:t xml:space="preserve"> + . . . + C(n,n)a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C(n,k) = C(n-1,k) + C(n-1,k-1)  for n &gt; k &gt; 0</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            C(n,0) = 1,   C(n,n) = 1  for n &gt;= 0</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smallCaps w:val="0"/>
          <w:snapToGrid w:val="0"/>
        </w:rPr>
      </w:pPr>
      <w:r>
        <w:rPr>
          <w:rFonts w:ascii="Arial" w:hAnsi="Arial" w:cs="Arial"/>
          <w:smallCaps w:val="0"/>
          <w:snapToGrid w:val="0"/>
        </w:rPr>
        <w:pict>
          <v:shape id="Picture 1059" o:spid="_x0000_i1113" type="#_x0000_t75" alt="8_1a" style="width:301.5pt;height:144.75pt;visibility:visible" filled="t" fillcolor="black">
            <v:imagedata r:id="rId108" o:title=""/>
          </v:shape>
        </w:pict>
      </w:r>
    </w:p>
    <w:p w:rsidR="00815F0C" w:rsidRDefault="00815F0C">
      <w:pPr>
        <w:spacing w:after="0"/>
        <w:ind w:left="720"/>
        <w:rPr>
          <w:rFonts w:ascii="Arial" w:hAnsi="Arial" w:cs="Arial"/>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(nk)</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Space complexity: O (nk)</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p>
    <w:p w:rsidR="00815F0C" w:rsidRDefault="00815F0C">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815F0C" w:rsidRDefault="00815F0C">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815F0C" w:rsidRDefault="00815F0C">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i has some weight wi and benefit value b[i] (all w[i], b[i] and W are integer values) </w:t>
      </w:r>
    </w:p>
    <w:p w:rsidR="00815F0C" w:rsidRDefault="00815F0C">
      <w:pPr>
        <w:spacing w:after="0"/>
        <w:ind w:left="720"/>
        <w:rPr>
          <w:rFonts w:ascii="Arial" w:hAnsi="Arial" w:cs="Arial"/>
          <w:b w:val="0"/>
          <w:bCs w:val="0"/>
          <w:smallCaps w:val="0"/>
          <w:snapToGrid w:val="0"/>
        </w:rPr>
      </w:pP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815F0C" w:rsidRDefault="00815F0C">
      <w:pPr>
        <w:spacing w:after="0"/>
        <w:ind w:left="720"/>
        <w:rPr>
          <w:rFonts w:ascii="Arial" w:hAnsi="Arial" w:cs="Arial"/>
          <w:b w:val="0"/>
          <w:bCs w:val="0"/>
          <w:smallCaps w:val="0"/>
          <w:snapToGrid w:val="0"/>
        </w:rPr>
      </w:pP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integer weights:    w1    w2  …  wn</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values:                    v1     v2  …  vn</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a knapsack of integer capacity W, find most valuable subset of the items that fit into the knapsack.</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4" type="#_x0000_t75" style="width:362.25pt;height:99pt">
            <v:imagedata r:id="rId109"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5" type="#_x0000_t75" style="width:345.75pt;height:207pt">
            <v:imagedata r:id="rId110"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16" type="#_x0000_t75" style="width:291.75pt;height:256.5pt">
            <v:imagedata r:id="rId111" o:title=""/>
          </v:shape>
        </w:pict>
      </w:r>
    </w:p>
    <w:p w:rsidR="00815F0C" w:rsidRDefault="00815F0C">
      <w:pPr>
        <w:spacing w:after="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O(nW)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size = lg b(W)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W = b</w:t>
      </w:r>
      <w:r>
        <w:rPr>
          <w:rFonts w:ascii="Arial" w:hAnsi="Arial" w:cs="Arial"/>
          <w:smallCaps w:val="0"/>
          <w:snapToGrid w:val="0"/>
          <w:vertAlign w:val="superscript"/>
        </w:rPr>
        <w:t>size</w:t>
      </w:r>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r>
        <w:rPr>
          <w:rFonts w:ascii="Arial" w:hAnsi="Arial" w:cs="Arial"/>
          <w:smallCaps w:val="0"/>
          <w:snapToGrid w:val="0"/>
        </w:rPr>
        <w:t>O(n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815F0C" w:rsidRDefault="00815F0C">
      <w:pPr>
        <w:spacing w:after="0"/>
        <w:ind w:left="1440"/>
        <w:rPr>
          <w:rFonts w:ascii="Arial" w:hAnsi="Arial" w:cs="Arial"/>
          <w:b w:val="0"/>
          <w:bCs w:val="0"/>
          <w:smallCaps w:val="0"/>
          <w:snapToGrid w:val="0"/>
        </w:rPr>
      </w:pP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17" type="#_x0000_t75" style="width:345.75pt;height:233.25pt">
            <v:imagedata r:id="rId112"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815F0C" w:rsidRDefault="00815F0C">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815F0C" w:rsidRDefault="00815F0C">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815F0C" w:rsidRDefault="00815F0C">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x(i)w(i) for s(i) in T is ≤ W and the sum of the numbers x(i)v(i) for s(i) in T is the maximum possible (Note that some of the fractions may equal 0)</w:t>
      </w:r>
    </w:p>
    <w:p w:rsidR="00815F0C" w:rsidRDefault="00815F0C">
      <w:pPr>
        <w:spacing w:after="0"/>
        <w:ind w:left="720"/>
        <w:rPr>
          <w:rFonts w:ascii="Arial" w:hAnsi="Arial" w:cs="Arial"/>
          <w:b w:val="0"/>
          <w:bCs w:val="0"/>
          <w:smallCaps w:val="0"/>
          <w:snapToGrid w:val="0"/>
        </w:rPr>
      </w:pPr>
    </w:p>
    <w:p w:rsidR="00815F0C" w:rsidRDefault="00815F0C">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8" type="#_x0000_t75" style="width:294pt;height:167.25pt">
            <v:imagedata r:id="rId113"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9" type="#_x0000_t75" style="width:363pt;height:239.25pt">
            <v:imagedata r:id="rId114" o:title=""/>
          </v:shape>
        </w:pict>
      </w:r>
    </w:p>
    <w:p w:rsidR="00815F0C" w:rsidRDefault="00815F0C">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t>Running time</w:t>
      </w:r>
    </w:p>
    <w:p w:rsidR="00815F0C" w:rsidRDefault="00815F0C">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O(n log n) to sort the benefits and O(n) to scan the sorted list of benefits and perform the needed computations. Therefore, FractionalKnapsack runs in </w:t>
      </w:r>
      <w:r>
        <w:rPr>
          <w:rFonts w:ascii="Arial" w:hAnsi="Arial" w:cs="Arial"/>
          <w:smallCaps w:val="0"/>
          <w:snapToGrid w:val="0"/>
        </w:rPr>
        <w:t>O(n log n)</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u w:val="single"/>
        </w:rPr>
      </w:pPr>
    </w:p>
    <w:p w:rsidR="00815F0C" w:rsidRDefault="00815F0C">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815F0C" w:rsidRDefault="00815F0C">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Graph Concepts</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120" type="#_x0000_t75" style="width:345.75pt;height:135.75pt">
            <v:imagedata r:id="rId115"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121" type="#_x0000_t75" style="width:354pt;height:192.75pt">
            <v:imagedata r:id="rId116"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122" type="#_x0000_t75" style="width:361.5pt;height:200.25pt">
            <v:imagedata r:id="rId117"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123" type="#_x0000_t75" style="width:318pt;height:177pt">
            <v:imagedata r:id="rId118"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pict>
          <v:shape id="_x0000_i1124" type="#_x0000_t75" style="width:321.75pt;height:197.25pt">
            <v:imagedata r:id="rId119"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Complete graph</w:t>
      </w:r>
    </w:p>
    <w:p w:rsidR="00815F0C" w:rsidRDefault="00815F0C">
      <w:pPr>
        <w:spacing w:after="0"/>
        <w:rPr>
          <w:rFonts w:ascii="Arial" w:hAnsi="Arial" w:cs="Arial"/>
          <w:smallCaps w:val="0"/>
          <w:snapToGrid w:val="0"/>
        </w:rPr>
      </w:pPr>
      <w:r>
        <w:rPr>
          <w:rFonts w:ascii="Arial" w:hAnsi="Arial" w:cs="Arial"/>
          <w:smallCaps w:val="0"/>
          <w:snapToGrid w:val="0"/>
        </w:rPr>
        <w:pict>
          <v:shape id="_x0000_i1125" type="#_x0000_t75" style="width:321.75pt;height:222.75pt;visibility:visible">
            <v:imagedata r:id="rId120" o:title=""/>
          </v:shape>
        </w:pict>
      </w:r>
    </w:p>
    <w:p w:rsidR="00815F0C" w:rsidRDefault="00815F0C">
      <w:pPr>
        <w:spacing w:after="0"/>
        <w:rPr>
          <w:rFonts w:ascii="Arial" w:hAnsi="Arial" w:cs="Arial"/>
          <w:b w:val="0"/>
          <w:bCs w:val="0"/>
          <w:smallCaps w:val="0"/>
          <w:snapToGrid w:val="0"/>
        </w:rPr>
      </w:pPr>
      <w:r>
        <w:rPr>
          <w:rFonts w:ascii="Arial" w:hAnsi="Arial" w:cs="Arial"/>
          <w:smallCaps w:val="0"/>
          <w:snapToGrid w:val="0"/>
        </w:rPr>
        <w:pict>
          <v:shape id="_x0000_i1126" type="#_x0000_t75" style="width:363.75pt;height:281.25pt;visibility:visible">
            <v:imagedata r:id="rId121" o:title=""/>
          </v:shape>
        </w:pic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815F0C" w:rsidRDefault="00815F0C">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815F0C" w:rsidRDefault="00815F0C">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815F0C" w:rsidRDefault="00815F0C">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(u,v)</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815F0C" w:rsidRDefault="00815F0C">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815F0C" w:rsidRDefault="00815F0C">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815F0C" w:rsidRDefault="00815F0C">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815F0C" w:rsidRDefault="00815F0C">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815F0C" w:rsidRDefault="00815F0C">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815F0C" w:rsidRDefault="00815F0C">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815F0C" w:rsidRDefault="00815F0C">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Depth First Search</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146.25pt;height:104.25pt">
            <v:imagedata r:id="rId122"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8" type="#_x0000_t75" style="width:146.25pt;height:117.75pt">
            <v:imagedata r:id="rId123"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461.25pt;height:302.25pt">
            <v:imagedata r:id="rId124"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815F0C" w:rsidRDefault="00815F0C">
      <w:pPr>
        <w:spacing w:after="0"/>
        <w:ind w:firstLine="36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color w:val="FF0000"/>
        </w:rPr>
      </w:pPr>
      <w:bookmarkStart w:id="4" w:name="OLE_LINK2"/>
      <w:r>
        <w:rPr>
          <w:rFonts w:ascii="Arial" w:hAnsi="Arial" w:cs="Arial"/>
          <w:b w:val="0"/>
          <w:bCs w:val="0"/>
          <w:smallCaps w:val="0"/>
          <w:snapToGrid w:val="0"/>
          <w:color w:val="FF0000"/>
        </w:rPr>
        <w:t>Blacks node in order: C D B F A</w:t>
      </w:r>
      <w:bookmarkEnd w:id="4"/>
      <w:r>
        <w:rPr>
          <w:rFonts w:ascii="Arial" w:hAnsi="Arial" w:cs="Arial"/>
          <w:b w:val="0"/>
          <w:bCs w:val="0"/>
          <w:smallCaps w:val="0"/>
          <w:snapToGrid w:val="0"/>
          <w:color w:val="FF0000"/>
        </w:rPr>
        <w:t xml:space="preserve"> (start from A and done at A)</w:t>
      </w:r>
    </w:p>
    <w:p w:rsidR="00815F0C" w:rsidRDefault="00815F0C">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0" type="#_x0000_t75" style="width:316.5pt;height:182.25pt">
            <v:imagedata r:id="rId125" o:title=""/>
          </v:shape>
        </w:pict>
      </w:r>
    </w:p>
    <w:p w:rsidR="00815F0C" w:rsidRDefault="00815F0C">
      <w:pPr>
        <w:spacing w:after="0"/>
        <w:ind w:firstLine="36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1" type="#_x0000_t75" style="width:330pt;height:223.5pt">
            <v:imagedata r:id="rId126" o:title=""/>
          </v:shape>
        </w:pict>
      </w:r>
    </w:p>
    <w:p w:rsidR="00815F0C" w:rsidRDefault="00815F0C">
      <w:pPr>
        <w:spacing w:after="0"/>
        <w:ind w:firstLine="36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66pt;height:198pt">
            <v:imagedata r:id="rId127"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815F0C" w:rsidRDefault="00815F0C">
      <w:pPr>
        <w:spacing w:after="0"/>
        <w:rPr>
          <w:rFonts w:ascii="Arial" w:hAnsi="Arial" w:cs="Arial"/>
          <w:b w:val="0"/>
          <w:bCs w:val="0"/>
          <w:smallCaps w:val="0"/>
          <w:snapToGrid w:val="0"/>
        </w:rPr>
      </w:pP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815F0C" w:rsidRDefault="00815F0C">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3" type="#_x0000_t75" style="width:370.5pt;height:231pt">
            <v:imagedata r:id="rId128" o:title=""/>
          </v:shape>
        </w:pict>
      </w:r>
    </w:p>
    <w:p w:rsidR="00815F0C" w:rsidRDefault="00815F0C">
      <w:pPr>
        <w:spacing w:after="0"/>
        <w:ind w:firstLine="36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t>Using DFS &amp; BFS</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G=(V,E)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4" type="#_x0000_t75" style="width:393pt;height:114.75pt">
            <v:imagedata r:id="rId129" o:title=""/>
          </v:shape>
        </w:pic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list: O(|V| + |E|)</w:t>
      </w:r>
      <w:r>
        <w:rPr>
          <w:rFonts w:ascii="Arial" w:hAnsi="Arial" w:cs="Arial"/>
          <w:b w:val="0"/>
          <w:bCs w:val="0"/>
          <w:smallCaps w:val="0"/>
          <w:snapToGrid w:val="0"/>
        </w:rPr>
        <w:tab/>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matrix: O(|V|2)</w: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Topological Sort</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5" type="#_x0000_t75" style="width:306pt;height:135.75pt">
            <v:imagedata r:id="rId130" o:title=""/>
          </v:shape>
        </w:pic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815F0C" w:rsidRDefault="00815F0C">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815F0C" w:rsidRDefault="00815F0C">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815F0C" w:rsidRDefault="00815F0C">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For edge (u,v), u is ordered before v</w:t>
      </w:r>
    </w:p>
    <w:p w:rsidR="00815F0C" w:rsidRDefault="00815F0C">
      <w:pPr>
        <w:spacing w:after="0"/>
        <w:rPr>
          <w:rFonts w:ascii="Arial" w:hAnsi="Arial" w:cs="Arial"/>
          <w:b w:val="0"/>
          <w:bCs w:val="0"/>
          <w:smallCaps w:val="0"/>
          <w:snapToGrid w:val="0"/>
          <w:u w:val="single"/>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TOPOLOGICAL-SORT(G)</w:t>
      </w:r>
    </w:p>
    <w:p w:rsidR="00815F0C" w:rsidRDefault="00815F0C">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815F0C" w:rsidRDefault="00815F0C">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815F0C" w:rsidRDefault="00815F0C">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Example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6" type="#_x0000_t75" style="width:269.25pt;height:159.75pt">
            <v:imagedata r:id="rId131"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Final result</w:t>
      </w:r>
    </w:p>
    <w:p w:rsidR="00815F0C" w:rsidRDefault="00815F0C">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815F0C" w:rsidRDefault="00815F0C">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815F0C" w:rsidRDefault="00815F0C">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7" type="#_x0000_t75" style="width:313.5pt;height:79.5pt">
            <v:imagedata r:id="rId132"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We can perform a topological sort in time Q(V + E), since depth-first search takes Q(V + E) time and it takes 0(1) time to insert each of the |V| vertices onto the front of the linked list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Note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8" type="#_x0000_t75" style="width:293.25pt;height:207pt">
            <v:imagedata r:id="rId133" o:title=""/>
          </v:shape>
        </w:pic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Minimum Spanning Tree</w:t>
      </w:r>
    </w:p>
    <w:p w:rsidR="00815F0C" w:rsidRDefault="00815F0C">
      <w:pPr>
        <w:spacing w:after="0"/>
        <w:rPr>
          <w:rFonts w:ascii="Arial" w:hAnsi="Arial" w:cs="Arial"/>
          <w:smallCaps w:val="0"/>
          <w:snapToGrid w:val="0"/>
        </w:rPr>
      </w:pPr>
      <w:r>
        <w:rPr>
          <w:rFonts w:ascii="Arial" w:hAnsi="Arial" w:cs="Arial"/>
          <w:smallCaps w:val="0"/>
          <w:snapToGrid w:val="0"/>
        </w:rPr>
        <w:pict>
          <v:shape id="_x0000_i1139" type="#_x0000_t75" style="width:359.25pt;height:2in;visibility:visible">
            <v:imagedata r:id="rId134" o:title=""/>
          </v:shape>
        </w:pict>
      </w:r>
    </w:p>
    <w:p w:rsidR="00815F0C" w:rsidRDefault="00815F0C">
      <w:pPr>
        <w:spacing w:after="0"/>
        <w:rPr>
          <w:rFonts w:ascii="Arial" w:hAnsi="Arial" w:cs="Arial"/>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815F0C" w:rsidRDefault="00815F0C">
      <w:pPr>
        <w:spacing w:after="0"/>
        <w:rPr>
          <w:rFonts w:ascii="Arial" w:hAnsi="Arial" w:cs="Arial"/>
          <w:smallCaps w:val="0"/>
          <w:snapToGrid w:val="0"/>
        </w:rPr>
      </w:pPr>
      <w:r>
        <w:rPr>
          <w:rFonts w:ascii="Arial" w:hAnsi="Arial" w:cs="Arial"/>
          <w:smallCaps w:val="0"/>
          <w:snapToGrid w:val="0"/>
        </w:rPr>
        <w:pict>
          <v:shape id="_x0000_i1140" type="#_x0000_t75" style="width:360.75pt;height:187.5pt;visibility:visible">
            <v:imagedata r:id="rId135"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815F0C" w:rsidRDefault="00815F0C">
      <w:pPr>
        <w:spacing w:after="0"/>
        <w:rPr>
          <w:rFonts w:ascii="Arial" w:hAnsi="Arial" w:cs="Arial"/>
          <w:b w:val="0"/>
          <w:bCs w:val="0"/>
          <w:smallCaps w:val="0"/>
          <w:snapToGrid w:val="0"/>
        </w:rPr>
      </w:pPr>
      <w:r>
        <w:rPr>
          <w:rFonts w:ascii="Arial" w:hAnsi="Arial" w:cs="Arial"/>
          <w:smallCaps w:val="0"/>
          <w:snapToGrid w:val="0"/>
        </w:rPr>
        <w:pict>
          <v:shape id="_x0000_i1141" type="#_x0000_t75" style="width:369pt;height:207.75pt;visibility:visible">
            <v:imagedata r:id="rId136"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Kruskal</w:t>
      </w:r>
    </w:p>
    <w:p w:rsidR="00815F0C" w:rsidRDefault="00815F0C">
      <w:pPr>
        <w:spacing w:after="0"/>
        <w:rPr>
          <w:rFonts w:ascii="Arial" w:hAnsi="Arial" w:cs="Arial"/>
          <w:smallCaps w:val="0"/>
          <w:snapToGrid w:val="0"/>
        </w:rPr>
      </w:pPr>
      <w:r>
        <w:rPr>
          <w:rFonts w:ascii="Arial" w:hAnsi="Arial" w:cs="Arial"/>
          <w:smallCaps w:val="0"/>
          <w:snapToGrid w:val="0"/>
        </w:rPr>
        <w:pict>
          <v:shape id="_x0000_i1142" type="#_x0000_t75" style="width:265.5pt;height:87pt;visibility:visible">
            <v:imagedata r:id="rId137" o:title=""/>
          </v:shape>
        </w:pict>
      </w:r>
    </w:p>
    <w:p w:rsidR="00815F0C" w:rsidRDefault="00815F0C">
      <w:pPr>
        <w:spacing w:after="0"/>
        <w:rPr>
          <w:rFonts w:ascii="Arial" w:hAnsi="Arial" w:cs="Arial"/>
          <w:smallCaps w:val="0"/>
          <w:snapToGrid w:val="0"/>
        </w:rPr>
      </w:pPr>
    </w:p>
    <w:p w:rsidR="00815F0C" w:rsidRDefault="00815F0C">
      <w:pPr>
        <w:spacing w:after="0"/>
        <w:rPr>
          <w:rFonts w:ascii="Arial" w:hAnsi="Arial" w:cs="Arial"/>
          <w:smallCaps w:val="0"/>
          <w:snapToGrid w:val="0"/>
        </w:rPr>
      </w:pPr>
      <w:r>
        <w:rPr>
          <w:rFonts w:ascii="Arial" w:hAnsi="Arial" w:cs="Arial"/>
          <w:smallCaps w:val="0"/>
          <w:snapToGrid w:val="0"/>
        </w:rPr>
        <w:pict>
          <v:shape id="_x0000_i1143" type="#_x0000_t75" style="width:294pt;height:249.75pt;visibility:visible">
            <v:imagedata r:id="rId138" o:title=""/>
          </v:shape>
        </w:pict>
      </w:r>
    </w:p>
    <w:p w:rsidR="00815F0C" w:rsidRDefault="00815F0C">
      <w:pPr>
        <w:spacing w:after="0"/>
        <w:rPr>
          <w:rFonts w:ascii="Arial" w:hAnsi="Arial" w:cs="Arial"/>
          <w:smallCaps w:val="0"/>
          <w:snapToGrid w:val="0"/>
        </w:rPr>
      </w:pPr>
    </w:p>
    <w:p w:rsidR="00815F0C" w:rsidRDefault="00815F0C">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4" type="#_x0000_t75" style="width:394.5pt;height:230.25pt">
            <v:imagedata r:id="rId139"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MST-KRUSKAL</w:t>
      </w:r>
    </w:p>
    <w:p w:rsidR="00815F0C" w:rsidRDefault="00815F0C">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815F0C" w:rsidRDefault="00815F0C">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4: E lg E</w:t>
      </w:r>
    </w:p>
    <w:p w:rsidR="00815F0C" w:rsidRDefault="00815F0C">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5 – 8: O ( E lg E )</w:t>
      </w:r>
    </w:p>
    <w:p w:rsidR="00815F0C" w:rsidRDefault="00815F0C">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5: O (E) </w:t>
      </w:r>
    </w:p>
    <w:p w:rsidR="00815F0C" w:rsidRDefault="00815F0C">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Line 6: finite O (E, V) = lg 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E lg E ) + </w:t>
      </w:r>
      <w:bookmarkStart w:id="5" w:name="OLE_LINK4"/>
      <w:bookmarkStart w:id="6" w:name="OLE_LINK5"/>
      <w:bookmarkStart w:id="7" w:name="OLE_LINK6"/>
      <w:r>
        <w:rPr>
          <w:rFonts w:ascii="Arial" w:hAnsi="Arial" w:cs="Arial"/>
          <w:b w:val="0"/>
          <w:bCs w:val="0"/>
          <w:smallCaps w:val="0"/>
          <w:snapToGrid w:val="0"/>
        </w:rPr>
        <w:t xml:space="preserve">O ( E lg E ) </w:t>
      </w:r>
      <w:bookmarkEnd w:id="5"/>
      <w:bookmarkEnd w:id="6"/>
      <w:bookmarkEnd w:id="7"/>
      <w:r>
        <w:rPr>
          <w:rFonts w:ascii="Arial" w:hAnsi="Arial" w:cs="Arial"/>
          <w:b w:val="0"/>
          <w:bCs w:val="0"/>
          <w:smallCaps w:val="0"/>
          <w:snapToGrid w:val="0"/>
        </w:rPr>
        <w:t>= O ( E lg E )</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815F0C" w:rsidRDefault="00815F0C">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MST-PRIM</w:t>
      </w:r>
    </w:p>
    <w:p w:rsidR="00815F0C" w:rsidRDefault="00815F0C">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815F0C" w:rsidRDefault="00815F0C">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7: O (V lg V)</w:t>
      </w:r>
    </w:p>
    <w:p w:rsidR="00815F0C" w:rsidRDefault="00815F0C">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8 – 11: O (E lg V)</w:t>
      </w:r>
    </w:p>
    <w:p w:rsidR="00815F0C" w:rsidRDefault="00815F0C">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Line 8: E</w:t>
      </w:r>
    </w:p>
    <w:p w:rsidR="00815F0C" w:rsidRDefault="00815F0C">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Line 11: lg V</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V lg V + E lg V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E lg V ) (when |E| &gt;&gt; |V|)</w:t>
      </w:r>
      <w:r>
        <w:rPr>
          <w:rFonts w:ascii="Arial" w:hAnsi="Arial" w:cs="Arial"/>
          <w:b w:val="0"/>
          <w:bCs w:val="0"/>
          <w:smallCaps w:val="0"/>
          <w:snapToGrid w:val="0"/>
        </w:rPr>
        <w:br w:type="page"/>
      </w:r>
    </w:p>
    <w:p w:rsidR="00815F0C" w:rsidRDefault="00815F0C">
      <w:pPr>
        <w:spacing w:after="0"/>
        <w:ind w:firstLine="720"/>
        <w:rPr>
          <w:rFonts w:ascii="Arial" w:hAnsi="Arial" w:cs="Arial"/>
          <w:smallCaps w:val="0"/>
          <w:snapToGrid w:val="0"/>
        </w:rPr>
      </w:pPr>
      <w:r>
        <w:rPr>
          <w:rFonts w:ascii="Arial" w:hAnsi="Arial" w:cs="Arial"/>
          <w:smallCaps w:val="0"/>
          <w:snapToGrid w:val="0"/>
        </w:rPr>
        <w:pict>
          <v:shape id="Picture 62" o:spid="_x0000_i1145" type="#_x0000_t75" style="width:353.25pt;height:219pt;visibility:visible">
            <v:imagedata r:id="rId140" o:title=""/>
          </v:shape>
        </w:pict>
      </w:r>
    </w:p>
    <w:p w:rsidR="00815F0C" w:rsidRDefault="00815F0C">
      <w:pPr>
        <w:spacing w:after="0"/>
        <w:ind w:firstLine="720"/>
        <w:rPr>
          <w:rFonts w:ascii="Arial" w:hAnsi="Arial" w:cs="Arial"/>
          <w:smallCaps w:val="0"/>
          <w:snapToGrid w:val="0"/>
        </w:rPr>
      </w:pPr>
      <w:r>
        <w:rPr>
          <w:rFonts w:ascii="Arial" w:hAnsi="Arial" w:cs="Arial"/>
          <w:smallCaps w:val="0"/>
          <w:snapToGrid w:val="0"/>
        </w:rPr>
        <w:pict>
          <v:shape id="_x0000_i1146" type="#_x0000_t75" style="width:371.25pt;height:213pt;visibility:visible">
            <v:imagedata r:id="rId141"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7" type="#_x0000_t75" style="width:295.5pt;height:195.75pt">
            <v:imagedata r:id="rId142" o:title=""/>
          </v:shape>
        </w:pic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Shortest Paths</w:t>
      </w:r>
    </w:p>
    <w:p w:rsidR="00815F0C" w:rsidRDefault="00815F0C">
      <w:pPr>
        <w:spacing w:after="0"/>
      </w:pPr>
      <w:r>
        <w:object w:dxaOrig="9541" w:dyaOrig="5296">
          <v:shape id="_x0000_i1148" type="#_x0000_t75" style="width:357.75pt;height:198.75pt" o:ole="">
            <v:imagedata r:id="rId143" o:title=""/>
          </v:shape>
          <o:OLEObject Type="Embed" ProgID="Paint.Picture" ShapeID="_x0000_i1148" DrawAspect="Content" ObjectID="_1525073352" r:id="rId144"/>
        </w:object>
      </w:r>
    </w:p>
    <w:p w:rsidR="00815F0C" w:rsidRDefault="00815F0C">
      <w:pPr>
        <w:spacing w:after="0"/>
      </w:pPr>
    </w:p>
    <w:p w:rsidR="00815F0C" w:rsidRDefault="00815F0C">
      <w:pPr>
        <w:spacing w:after="0"/>
      </w:pPr>
      <w:r>
        <w:object w:dxaOrig="10109" w:dyaOrig="3195">
          <v:shape id="_x0000_i1149" type="#_x0000_t75" style="width:455.25pt;height:145.5pt" o:ole="">
            <v:imagedata r:id="rId145" o:title=""/>
          </v:shape>
          <o:OLEObject Type="Embed" ProgID="Paint.Picture" ShapeID="_x0000_i1149" DrawAspect="Content" ObjectID="_1525073353" r:id="rId146"/>
        </w:object>
      </w:r>
    </w:p>
    <w:p w:rsidR="00815F0C" w:rsidRDefault="00815F0C">
      <w:pPr>
        <w:spacing w:after="0"/>
      </w:pPr>
    </w:p>
    <w:p w:rsidR="00815F0C" w:rsidRDefault="00815F0C">
      <w:pPr>
        <w:spacing w:after="0"/>
      </w:pPr>
      <w:r>
        <w:object w:dxaOrig="10019" w:dyaOrig="5626">
          <v:shape id="_x0000_i1150" type="#_x0000_t75" style="width:441pt;height:242.25pt" o:ole="">
            <v:imagedata r:id="rId147" o:title=""/>
          </v:shape>
          <o:OLEObject Type="Embed" ProgID="Paint.Picture" ShapeID="_x0000_i1150" DrawAspect="Content" ObjectID="_1525073354" r:id="rId148"/>
        </w:object>
      </w:r>
    </w:p>
    <w:p w:rsidR="00815F0C" w:rsidRDefault="00815F0C">
      <w:pPr>
        <w:spacing w:after="0"/>
        <w:rPr>
          <w:rFonts w:ascii="Arial" w:hAnsi="Arial" w:cs="Arial"/>
          <w:b w:val="0"/>
          <w:bCs w:val="0"/>
          <w:smallCaps w:val="0"/>
          <w:snapToGrid w:val="0"/>
          <w:u w:val="single"/>
        </w:rPr>
      </w:pPr>
      <w:bookmarkStart w:id="8" w:name="OLE_LINK3"/>
      <w:r>
        <w:rPr>
          <w:rFonts w:ascii="Arial" w:hAnsi="Arial" w:cs="Arial"/>
          <w:b w:val="0"/>
          <w:bCs w:val="0"/>
          <w:smallCaps w:val="0"/>
          <w:snapToGrid w:val="0"/>
          <w:u w:val="single"/>
        </w:rPr>
        <w:t>Relaxation of an Edge (u,v)</w:t>
      </w:r>
      <w:bookmarkEnd w:id="8"/>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815F0C" w:rsidRDefault="00815F0C">
      <w:pPr>
        <w:spacing w:after="0"/>
        <w:rPr>
          <w:rFonts w:ascii="Arial" w:hAnsi="Arial" w:cs="Arial"/>
          <w:b w:val="0"/>
          <w:bCs w:val="0"/>
          <w:smallCaps w:val="0"/>
          <w:snapToGrid w:val="0"/>
        </w:rPr>
      </w:pPr>
      <w:r>
        <w:tab/>
      </w:r>
      <w:r>
        <w:object w:dxaOrig="6449" w:dyaOrig="2655">
          <v:shape id="_x0000_i1151" type="#_x0000_t75" style="width:206.25pt;height:84pt" o:ole="">
            <v:imagedata r:id="rId149" o:title=""/>
          </v:shape>
          <o:OLEObject Type="Embed" ProgID="Paint.Picture" ShapeID="_x0000_i1151" DrawAspect="Content" ObjectID="_1525073355" r:id="rId150"/>
        </w:objec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smallCaps w:val="0"/>
          <w:snapToGrid w:val="0"/>
        </w:rPr>
      </w:pPr>
      <w:r>
        <w:rPr>
          <w:rFonts w:ascii="Arial" w:hAnsi="Arial" w:cs="Arial"/>
          <w:smallCaps w:val="0"/>
          <w:snapToGrid w:val="0"/>
        </w:rPr>
        <w:t>Dijkstra</w:t>
      </w:r>
    </w:p>
    <w:p w:rsidR="00815F0C" w:rsidRDefault="00815F0C">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815F0C" w:rsidRDefault="00815F0C">
      <w:pPr>
        <w:spacing w:after="0"/>
      </w:pPr>
      <w:r>
        <w:tab/>
      </w:r>
      <w:r>
        <w:object w:dxaOrig="7546" w:dyaOrig="5204">
          <v:shape id="_x0000_i1152" type="#_x0000_t75" style="width:260.25pt;height:177pt" o:ole="">
            <v:imagedata r:id="rId151" o:title=""/>
          </v:shape>
          <o:OLEObject Type="Embed" ProgID="Paint.Picture" ShapeID="_x0000_i1152" DrawAspect="Content" ObjectID="_1525073356" r:id="rId152"/>
        </w:object>
      </w:r>
    </w:p>
    <w:p w:rsidR="00815F0C" w:rsidRDefault="00815F0C">
      <w:pPr>
        <w:spacing w:after="0"/>
      </w:pPr>
    </w:p>
    <w:p w:rsidR="00815F0C" w:rsidRDefault="00815F0C">
      <w:pPr>
        <w:spacing w:after="0"/>
      </w:pPr>
      <w:r>
        <w:object w:dxaOrig="9194" w:dyaOrig="4919">
          <v:shape id="_x0000_i1153" type="#_x0000_t75" style="width:6in;height:234pt" o:ole="">
            <v:imagedata r:id="rId153" o:title=""/>
          </v:shape>
          <o:OLEObject Type="Embed" ProgID="Paint.Picture" ShapeID="_x0000_i1153" DrawAspect="Content" ObjectID="_1525073357" r:id="rId154"/>
        </w:object>
      </w:r>
    </w:p>
    <w:p w:rsidR="00815F0C" w:rsidRDefault="00815F0C">
      <w:pPr>
        <w:spacing w:after="0"/>
      </w:pP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p>
    <w:p w:rsidR="00815F0C" w:rsidRDefault="00815F0C">
      <w:pPr>
        <w:spacing w:after="0"/>
      </w:pPr>
      <w:r>
        <w:tab/>
      </w:r>
      <w:r>
        <w:object w:dxaOrig="11642" w:dyaOrig="5864">
          <v:shape id="_x0000_i1154" type="#_x0000_t75" style="width:419.25pt;height:208.5pt" o:ole="">
            <v:imagedata r:id="rId155" o:title=""/>
          </v:shape>
          <o:OLEObject Type="Embed" ProgID="Paint.Picture" ShapeID="_x0000_i1154" DrawAspect="Content" ObjectID="_1525073358" r:id="rId156"/>
        </w:object>
      </w:r>
    </w:p>
    <w:p w:rsidR="00815F0C" w:rsidRDefault="00815F0C">
      <w:pPr>
        <w:spacing w:after="0"/>
      </w:pPr>
    </w:p>
    <w:p w:rsidR="00815F0C" w:rsidRDefault="00815F0C">
      <w:pPr>
        <w:spacing w:after="0"/>
      </w:pPr>
      <w:r>
        <w:tab/>
      </w:r>
      <w:r>
        <w:object w:dxaOrig="14698" w:dyaOrig="6524">
          <v:shape id="_x0000_i1155" type="#_x0000_t75" style="width:389.25pt;height:173.25pt" o:ole="">
            <v:imagedata r:id="rId157" o:title=""/>
          </v:shape>
          <o:OLEObject Type="Embed" ProgID="Paint.Picture" ShapeID="_x0000_i1155" DrawAspect="Content" ObjectID="_1525073359" r:id="rId158"/>
        </w:object>
      </w:r>
    </w:p>
    <w:p w:rsidR="00815F0C" w:rsidRDefault="00815F0C">
      <w:pPr>
        <w:spacing w:after="0"/>
      </w:pPr>
    </w:p>
    <w:p w:rsidR="00815F0C" w:rsidRDefault="00815F0C">
      <w:pPr>
        <w:spacing w:after="0"/>
      </w:pPr>
      <w:r>
        <w:tab/>
      </w:r>
      <w:r>
        <w:object w:dxaOrig="9481" w:dyaOrig="5626">
          <v:shape id="_x0000_i1156" type="#_x0000_t75" style="width:336.75pt;height:202.5pt" o:ole="">
            <v:imagedata r:id="rId159" o:title=""/>
          </v:shape>
          <o:OLEObject Type="Embed" ProgID="Paint.Picture" ShapeID="_x0000_i1156" DrawAspect="Content" ObjectID="_1525073360" r:id="rId160"/>
        </w:object>
      </w:r>
    </w:p>
    <w:p w:rsidR="00815F0C" w:rsidRDefault="00815F0C">
      <w:pPr>
        <w:spacing w:after="0"/>
      </w:pPr>
    </w:p>
    <w:p w:rsidR="00815F0C" w:rsidRDefault="00815F0C">
      <w:pPr>
        <w:spacing w:after="0"/>
      </w:pPr>
      <w:r>
        <w:tab/>
      </w:r>
      <w:r>
        <w:object w:dxaOrig="10409" w:dyaOrig="6076">
          <v:shape id="_x0000_i1157" type="#_x0000_t75" style="width:359.25pt;height:203.25pt" o:ole="">
            <v:imagedata r:id="rId161" o:title=""/>
          </v:shape>
          <o:OLEObject Type="Embed" ProgID="Paint.Picture" ShapeID="_x0000_i1157" DrawAspect="Content" ObjectID="_1525073361" r:id="rId162"/>
        </w:object>
      </w:r>
    </w:p>
    <w:p w:rsidR="00815F0C" w:rsidRDefault="00815F0C">
      <w:pPr>
        <w:spacing w:after="0"/>
      </w:pPr>
    </w:p>
    <w:p w:rsidR="00815F0C" w:rsidRDefault="00815F0C">
      <w:pPr>
        <w:spacing w:after="0"/>
      </w:pPr>
      <w:r>
        <w:tab/>
      </w:r>
      <w:r>
        <w:object w:dxaOrig="8956" w:dyaOrig="8626">
          <v:shape id="_x0000_i1158" type="#_x0000_t75" style="width:420.75pt;height:401.25pt" o:ole="">
            <v:imagedata r:id="rId163" o:title=""/>
          </v:shape>
          <o:OLEObject Type="Embed" ProgID="Paint.Picture" ShapeID="_x0000_i1158" DrawAspect="Content" ObjectID="_1525073362" r:id="rId164"/>
        </w:object>
      </w:r>
    </w:p>
    <w:p w:rsidR="00815F0C" w:rsidRDefault="00815F0C">
      <w:pPr>
        <w:spacing w:after="0"/>
      </w:pPr>
      <w:r>
        <w:br w:type="page"/>
        <w:t>Bellman-ford</w:t>
      </w:r>
    </w:p>
    <w:p w:rsidR="00815F0C" w:rsidRDefault="00815F0C">
      <w:pPr>
        <w:spacing w:after="0"/>
      </w:pPr>
      <w:r>
        <w:object w:dxaOrig="10409" w:dyaOrig="6839">
          <v:shape id="_x0000_i1159" type="#_x0000_t75" style="width:281.25pt;height:188.25pt" o:ole="">
            <v:imagedata r:id="rId165" o:title=""/>
          </v:shape>
          <o:OLEObject Type="Embed" ProgID="Paint.Picture" ShapeID="_x0000_i1159" DrawAspect="Content" ObjectID="_1525073363" r:id="rId166"/>
        </w:object>
      </w:r>
    </w:p>
    <w:p w:rsidR="00815F0C" w:rsidRDefault="00815F0C">
      <w:pPr>
        <w:spacing w:after="0"/>
      </w:pPr>
    </w:p>
    <w:p w:rsidR="00815F0C" w:rsidRDefault="00815F0C">
      <w:pPr>
        <w:spacing w:after="0"/>
      </w:pPr>
      <w:r>
        <w:object w:dxaOrig="11534" w:dyaOrig="6479">
          <v:shape id="_x0000_i1160" type="#_x0000_t75" style="width:467.25pt;height:259.5pt" o:ole="">
            <v:imagedata r:id="rId167" o:title=""/>
          </v:shape>
          <o:OLEObject Type="Embed" ProgID="Paint.Picture" ShapeID="_x0000_i1160" DrawAspect="Content" ObjectID="_1525073364" r:id="rId168"/>
        </w:object>
      </w:r>
    </w:p>
    <w:p w:rsidR="00815F0C" w:rsidRDefault="00815F0C">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Hard Problem</w:t>
      </w:r>
    </w:p>
    <w:p w:rsidR="00815F0C" w:rsidRDefault="00815F0C">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815F0C" w:rsidRDefault="00815F0C">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815F0C" w:rsidRDefault="00815F0C">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No: Turing’s “Halting Problem” is not solvable by any computer, no matter how much time is given</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Modern-day example: The IsPrime problem. Before 2002, all known deterministic algorithms to solve this problem ran in superpolynomial time.</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EXPTIME-Complete problems, like nxn chess, do require superpolynomial time and therefore do not belong to P</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815F0C" w:rsidRDefault="00815F0C">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815F0C" w:rsidRDefault="00815F0C">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815F0C" w:rsidRDefault="00815F0C">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815F0C" w:rsidRDefault="00815F0C">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815F0C" w:rsidRDefault="00815F0C">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Decision Problems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815F0C" w:rsidRDefault="00815F0C">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815F0C" w:rsidRDefault="00815F0C">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optimization: find hamiltonian cycle of minimum weight</w:t>
      </w:r>
    </w:p>
    <w:p w:rsidR="00815F0C" w:rsidRDefault="00815F0C">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decision: is there a hamiltonian cycle of weight &lt;= k</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815F0C" w:rsidRDefault="00815F0C">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(V,E,k) for VertexCover);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VertexCover) called </w:t>
      </w:r>
      <w:r>
        <w:rPr>
          <w:rFonts w:ascii="Arial" w:hAnsi="Arial" w:cs="Arial"/>
          <w:smallCaps w:val="0"/>
          <w:snapToGrid w:val="0"/>
        </w:rPr>
        <w:t>solution data</w:t>
      </w:r>
      <w:r>
        <w:rPr>
          <w:rFonts w:ascii="Arial" w:hAnsi="Arial" w:cs="Arial"/>
          <w:b w:val="0"/>
          <w:bCs w:val="0"/>
          <w:smallCaps w:val="0"/>
          <w:snapToGrid w:val="0"/>
        </w:rPr>
        <w:t>.</w:t>
      </w:r>
    </w:p>
    <w:p w:rsidR="00815F0C" w:rsidRDefault="00815F0C">
      <w:pPr>
        <w:spacing w:after="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815F0C" w:rsidRDefault="00815F0C">
      <w:pPr>
        <w:spacing w:after="0"/>
        <w:rPr>
          <w:rFonts w:ascii="Arial" w:hAnsi="Arial" w:cs="Arial"/>
          <w:b w:val="0"/>
          <w:bCs w:val="0"/>
          <w:smallCaps w:val="0"/>
          <w:snapToGrid w:val="0"/>
          <w:color w:val="FF0000"/>
        </w:rPr>
      </w:pPr>
    </w:p>
    <w:p w:rsidR="00815F0C" w:rsidRDefault="00815F0C">
      <w:pPr>
        <w:spacing w:after="0"/>
        <w:rPr>
          <w:rFonts w:ascii="Arial" w:hAnsi="Arial" w:cs="Arial"/>
          <w:smallCaps w:val="0"/>
          <w:snapToGrid w:val="0"/>
          <w:u w:val="single"/>
        </w:rPr>
      </w:pPr>
      <w:r>
        <w:rPr>
          <w:rFonts w:ascii="Arial" w:hAnsi="Arial" w:cs="Arial"/>
          <w:smallCaps w:val="0"/>
          <w:snapToGrid w:val="0"/>
          <w:u w:val="single"/>
        </w:rPr>
        <w:t>Definition of P</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815F0C" w:rsidRDefault="00815F0C">
      <w:pPr>
        <w:spacing w:after="0"/>
        <w:rPr>
          <w:rFonts w:ascii="Arial" w:hAnsi="Arial" w:cs="Arial"/>
          <w:smallCaps w:val="0"/>
          <w:snapToGrid w:val="0"/>
          <w:u w:val="single"/>
        </w:rPr>
      </w:pPr>
      <w:r>
        <w:rPr>
          <w:rFonts w:ascii="Arial" w:hAnsi="Arial" w:cs="Arial"/>
          <w:smallCaps w:val="0"/>
          <w:snapToGrid w:val="0"/>
          <w:u w:val="single"/>
        </w:rPr>
        <w:t>Definition of NP</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in O(p(n))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815F0C" w:rsidRDefault="00815F0C">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815F0C" w:rsidRDefault="00815F0C">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815F0C" w:rsidRDefault="00815F0C">
      <w:pPr>
        <w:spacing w:after="0"/>
        <w:ind w:left="72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815F0C" w:rsidRDefault="00815F0C">
      <w:pPr>
        <w:spacing w:after="0"/>
        <w:ind w:firstLine="720"/>
        <w:rPr>
          <w:rFonts w:ascii="Arial" w:hAnsi="Arial" w:cs="Arial"/>
          <w:b w:val="0"/>
          <w:bCs w:val="0"/>
          <w:smallCaps w:val="0"/>
          <w:snapToGrid w:val="0"/>
        </w:rPr>
      </w:pP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815F0C" w:rsidRDefault="00815F0C">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815F0C" w:rsidRDefault="00815F0C">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qbits etc.</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815F0C" w:rsidRDefault="00815F0C">
      <w:pPr>
        <w:spacing w:after="0"/>
        <w:rPr>
          <w:rFonts w:ascii="Arial" w:hAnsi="Arial" w:cs="Arial"/>
          <w:b w:val="0"/>
          <w:bCs w:val="0"/>
          <w:smallCaps w:val="0"/>
          <w:snapToGrid w:val="0"/>
        </w:rPr>
      </w:pPr>
    </w:p>
    <w:p w:rsidR="00815F0C" w:rsidRDefault="00815F0C">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815F0C" w:rsidRDefault="00815F0C">
      <w:pPr>
        <w:spacing w:after="0"/>
        <w:rPr>
          <w:rFonts w:ascii="Arial" w:hAnsi="Arial" w:cs="Arial"/>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815F0C" w:rsidRDefault="00815F0C">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815F0C" w:rsidRDefault="00815F0C">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Arthur, is the quantum analog of the nonprobabilistic complexity class NP or the probabilistic complexity class MA. </w:t>
      </w:r>
    </w:p>
    <w:p w:rsidR="00815F0C" w:rsidRDefault="00815F0C">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QMA  is related to BQP in the same way NP is related to P, or MA is related to BPP.</w:t>
      </w:r>
    </w:p>
    <w:p w:rsidR="00815F0C" w:rsidRDefault="00815F0C">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HamiltonianCycle and VertexCover problems </w:t>
      </w:r>
      <w:r>
        <w:rPr>
          <w:rFonts w:ascii="Arial" w:hAnsi="Arial" w:cs="Arial"/>
          <w:b w:val="0"/>
          <w:bCs w:val="0"/>
          <w:smallCaps w:val="0"/>
          <w:snapToGrid w:val="0"/>
        </w:rPr>
        <w:t>have already been shown to belong to NP.</w:t>
      </w:r>
    </w:p>
    <w:p w:rsidR="00815F0C" w:rsidRDefault="00815F0C">
      <w:pPr>
        <w:spacing w:after="0"/>
      </w:pPr>
      <w:r>
        <w:tab/>
      </w:r>
      <w:r>
        <w:object w:dxaOrig="8956" w:dyaOrig="5656">
          <v:shape id="_x0000_i1161" type="#_x0000_t75" style="width:331.5pt;height:209.25pt" o:ole="">
            <v:imagedata r:id="rId169" o:title=""/>
          </v:shape>
          <o:OLEObject Type="Embed" ProgID="Paint.Picture" ShapeID="_x0000_i1161" DrawAspect="Content" ObjectID="_1525073365" r:id="rId170"/>
        </w:object>
      </w:r>
    </w:p>
    <w:p w:rsidR="00815F0C" w:rsidRDefault="00815F0C">
      <w:pPr>
        <w:spacing w:after="0"/>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815F0C" w:rsidRDefault="00815F0C">
      <w:pPr>
        <w:spacing w:after="0"/>
        <w:rPr>
          <w:rFonts w:ascii="Arial" w:hAnsi="Arial" w:cs="Arial"/>
          <w:b w:val="0"/>
          <w:bCs w:val="0"/>
          <w:smallCaps w:val="0"/>
          <w:snapToGrid w:val="0"/>
          <w:u w:val="single"/>
        </w:rPr>
      </w:pPr>
      <w:r>
        <w:tab/>
      </w:r>
      <w:r>
        <w:object w:dxaOrig="9316" w:dyaOrig="6076">
          <v:shape id="_x0000_i1162" type="#_x0000_t75" style="width:261pt;height:170.25pt" o:ole="">
            <v:imagedata r:id="rId171" o:title=""/>
          </v:shape>
          <o:OLEObject Type="Embed" ProgID="Paint.Picture" ShapeID="_x0000_i1162" DrawAspect="Content" ObjectID="_1525073366" r:id="rId172"/>
        </w:object>
      </w:r>
    </w:p>
    <w:p w:rsidR="00815F0C" w:rsidRDefault="00815F0C">
      <w:pPr>
        <w:spacing w:after="0"/>
        <w:rPr>
          <w:rFonts w:ascii="Arial" w:hAnsi="Arial" w:cs="Arial"/>
          <w:b w:val="0"/>
          <w:bCs w:val="0"/>
          <w:smallCaps w:val="0"/>
          <w:snapToGrid w:val="0"/>
          <w:u w:val="single"/>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815F0C" w:rsidRDefault="00815F0C">
      <w:pPr>
        <w:spacing w:after="0"/>
      </w:pPr>
      <w:r>
        <w:object w:dxaOrig="8791" w:dyaOrig="5461">
          <v:shape id="_x0000_i1163" type="#_x0000_t75" style="width:312pt;height:191.25pt" o:ole="">
            <v:imagedata r:id="rId173" o:title=""/>
          </v:shape>
          <o:OLEObject Type="Embed" ProgID="Paint.Picture" ShapeID="_x0000_i1163" DrawAspect="Content" ObjectID="_1525073367" r:id="rId174"/>
        </w:object>
      </w: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TSP belongs to NP</w:t>
      </w:r>
    </w:p>
    <w:p w:rsidR="00815F0C" w:rsidRDefault="00815F0C">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 xml:space="preserve">Given an instance I of TSP with input data a complete graph G with n vertices, a cost function of c: E </w:t>
      </w:r>
      <w:r>
        <w:rPr>
          <w:rFonts w:ascii="Arial" w:hAnsi="Arial" w:cs="Arial"/>
          <w:b w:val="0"/>
          <w:bCs w:val="0"/>
          <w:smallCaps w:val="0"/>
          <w:snapToGrid w:val="0"/>
        </w:rPr>
        <w:sym w:font="Wingdings" w:char="F0E0"/>
      </w:r>
      <w:r>
        <w:rPr>
          <w:rFonts w:ascii="Arial" w:hAnsi="Arial" w:cs="Arial"/>
          <w:b w:val="0"/>
          <w:bCs w:val="0"/>
          <w:smallCaps w:val="0"/>
          <w:snapToGrid w:val="0"/>
        </w:rPr>
        <w:t xml:space="preserve"> N and a positive integer k</w:t>
      </w:r>
    </w:p>
    <w:p w:rsidR="00815F0C" w:rsidRDefault="00815F0C">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Given a certificate E0 (a subset of E) - the algorithm B checks that E0 is a Hamiltonian Cycle for G</w:t>
      </w:r>
    </w:p>
    <w:p w:rsidR="00815F0C" w:rsidRDefault="00815F0C">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Computes the sum of c(e) over the edges e in E0 to verify that it is at most k.</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Example not in NP</w:t>
      </w:r>
    </w:p>
    <w:p w:rsidR="00815F0C" w:rsidRDefault="00815F0C">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164" type="#_x0000_t75" style="width:399.75pt;height:235.5pt">
            <v:imagedata r:id="rId175"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Is P = NP?</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The answer is not known. If it were true, then thousands of problems that were believed to have infeasible solutions would suddenly have feasible solutions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A Remarkable Fact about NP</w:t>
      </w:r>
    </w:p>
    <w:p w:rsidR="00815F0C" w:rsidRDefault="00815F0C">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If someone ever figures out a polynomial-time algorithm to solve an NP-complete problem, then all problems in NP will also have polynomial time solutions</w:t>
      </w:r>
    </w:p>
    <w:p w:rsidR="00815F0C" w:rsidRDefault="00815F0C">
      <w:pPr>
        <w:numPr>
          <w:ilvl w:val="0"/>
          <w:numId w:val="44"/>
        </w:numPr>
        <w:spacing w:after="0"/>
        <w:rPr>
          <w:rFonts w:ascii="Arial" w:hAnsi="Arial" w:cs="Arial"/>
          <w:b w:val="0"/>
          <w:bCs w:val="0"/>
          <w:smallCaps w:val="0"/>
          <w:snapToGrid w:val="0"/>
        </w:rPr>
      </w:pPr>
      <w:r>
        <w:rPr>
          <w:rFonts w:ascii="Arial" w:hAnsi="Arial" w:cs="Arial"/>
          <w:b w:val="0"/>
          <w:bCs w:val="0"/>
          <w:smallCaps w:val="0"/>
          <w:snapToGrid w:val="0"/>
          <w:u w:val="single"/>
        </w:rPr>
        <w:t xml:space="preserve">One consequence: </w:t>
      </w:r>
      <w:r>
        <w:rPr>
          <w:rFonts w:ascii="Arial" w:hAnsi="Arial" w:cs="Arial"/>
          <w:b w:val="0"/>
          <w:bCs w:val="0"/>
          <w:smallCaps w:val="0"/>
          <w:snapToGrid w:val="0"/>
        </w:rPr>
        <w:t>If anyone finds a polynomial time solution to an NP-complete problem, then P = NP</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rPr>
        <w:br w:type="page"/>
      </w:r>
      <w:r>
        <w:rPr>
          <w:rFonts w:ascii="Arial" w:hAnsi="Arial" w:cs="Arial"/>
          <w:b w:val="0"/>
          <w:bCs w:val="0"/>
          <w:smallCaps w:val="0"/>
          <w:snapToGrid w:val="0"/>
          <w:color w:val="FF0000"/>
          <w:u w:val="single"/>
        </w:rPr>
        <w:t>Reducibility</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5" type="#_x0000_t75" style="width:404.25pt;height:178.5pt">
            <v:imagedata r:id="rId176" o:title=""/>
          </v:shape>
        </w:pict>
      </w:r>
    </w:p>
    <w:p w:rsidR="00815F0C" w:rsidRDefault="00815F0C">
      <w:pPr>
        <w:spacing w:after="0"/>
        <w:rPr>
          <w:rFonts w:ascii="Arial" w:hAnsi="Arial" w:cs="Arial"/>
          <w:b w:val="0"/>
          <w:bCs w:val="0"/>
          <w:smallCaps w:val="0"/>
          <w:snapToGrid w:val="0"/>
        </w:rPr>
      </w:pPr>
    </w:p>
    <w:p w:rsidR="00815F0C" w:rsidRDefault="00815F0C">
      <w:pPr>
        <w:spacing w:after="0"/>
        <w:ind w:firstLine="720"/>
        <w:rPr>
          <w:rFonts w:ascii="Arial" w:hAnsi="Arial" w:cs="Arial"/>
          <w:smallCaps w:val="0"/>
          <w:snapToGrid w:val="0"/>
        </w:rPr>
      </w:pPr>
      <w:r>
        <w:rPr>
          <w:rFonts w:ascii="Arial" w:hAnsi="Arial" w:cs="Arial"/>
          <w:smallCaps w:val="0"/>
          <w:snapToGrid w:val="0"/>
        </w:rPr>
        <w:pict>
          <v:shape id="Picture 3" o:spid="_x0000_i1166" type="#_x0000_t75" style="width:332.25pt;height:213.75pt;visibility:visible">
            <v:imagedata r:id="rId177"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 xml:space="preserve">VertexCover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Hamiltonian Cycle</w:t>
      </w:r>
    </w:p>
    <w:p w:rsidR="00815F0C" w:rsidRDefault="00815F0C">
      <w:pPr>
        <w:spacing w:after="0"/>
        <w:rPr>
          <w:b w:val="0"/>
          <w:bCs w:val="0"/>
        </w:rPr>
      </w:pPr>
      <w:r>
        <w:rPr>
          <w:b w:val="0"/>
          <w:bCs w:val="0"/>
        </w:rPr>
        <w:pict>
          <v:shape id="_x0000_i1167" type="#_x0000_t75" style="width:392.25pt;height:189.75pt">
            <v:imagedata r:id="rId178" o:title=""/>
          </v:shape>
        </w:pict>
      </w: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 xml:space="preserve">Hamiltonian Cycle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TSP</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8" type="#_x0000_t75" style="width:270.75pt;height:159pt">
            <v:imagedata r:id="rId179"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EXPtime and Exptime-Complete</w:t>
      </w:r>
    </w:p>
    <w:p w:rsidR="00815F0C" w:rsidRDefault="00815F0C">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A problem Q is EXPTIME-complete if Q belongs to EXP, and for every problem R in EXP, R is polynomial time reducible to Q.</w:t>
      </w:r>
    </w:p>
    <w:p w:rsidR="00815F0C" w:rsidRDefault="00815F0C">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Notice that although we don't know if NP is equal to P or not, we do know that EXPTIME-complete problems are not in P; it has been proven that these problems cannot be solved in polynomial time. These are harder than NP-Complete problems.</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SAT - Satisfiability Problem (the first NP-Complete problem)</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SAT is the following problem: Given an expression using boolean variables p,q,r,… joined together using connectives AND, OR, NOT, is there a way to assign values  “true” or “false” to the variables so that the expression evaluates to true?</w:t>
      </w:r>
      <w:r>
        <w:rPr>
          <w:rFonts w:ascii="Arial" w:hAnsi="Arial" w:cs="Arial"/>
          <w:b w:val="0"/>
          <w:bCs w:val="0"/>
          <w:smallCaps w:val="0"/>
          <w:snapToGrid w:val="0"/>
        </w:rPr>
        <w:br/>
      </w:r>
      <w:r>
        <w:rPr>
          <w:rFonts w:ascii="Arial" w:hAnsi="Arial" w:cs="Arial"/>
          <w:b w:val="0"/>
          <w:bCs w:val="0"/>
          <w:smallCaps w:val="0"/>
          <w:snapToGrid w:val="0"/>
        </w:rPr>
        <w:br/>
        <w:t xml:space="preserve">Example: Consider </w:t>
      </w:r>
      <w:r>
        <w:rPr>
          <w:rFonts w:ascii="Arial" w:hAnsi="Arial" w:cs="Arial"/>
          <w:b w:val="0"/>
          <w:bCs w:val="0"/>
          <w:smallCaps w:val="0"/>
          <w:snapToGrid w:val="0"/>
        </w:rPr>
        <w:br/>
      </w:r>
      <w:r>
        <w:rPr>
          <w:rFonts w:ascii="Arial" w:hAnsi="Arial" w:cs="Arial"/>
          <w:b w:val="0"/>
          <w:bCs w:val="0"/>
          <w:smallCaps w:val="0"/>
          <w:snapToGrid w:val="0"/>
        </w:rPr>
        <w:tab/>
      </w:r>
      <w:r>
        <w:rPr>
          <w:rFonts w:ascii="Arial" w:hAnsi="Arial" w:cs="Arial"/>
          <w:b w:val="0"/>
          <w:bCs w:val="0"/>
          <w:smallCaps w:val="0"/>
          <w:snapToGrid w:val="0"/>
          <w:color w:val="FF0000"/>
        </w:rPr>
        <w:t>p AND NOT (q OR (NOT r))</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Assigning T to p and to r and assigning F to q causes the expression to evaluate to T (i.e. “true”)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(NOT T))</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F)</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ab/>
        <w:t>= T AND (NOT F) = T AND T = True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69" type="#_x0000_t75" style="width:357.75pt;height:168.75pt">
            <v:imagedata r:id="rId180" o:title=""/>
          </v:shape>
        </w:pict>
      </w: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NP-Complete Problems (VertexCover is NP-complete)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VertexCover can be shown to be NP-complete. The main idea is to prove that SAT is polynomial reducible to VertexCover. Then: Given any NP problem Q, to show Q is polynomial reducible to VertexCover, observe:</w:t>
      </w:r>
    </w:p>
    <w:p w:rsidR="00815F0C" w:rsidRDefault="00815F0C">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 xml:space="preserve">Q is polynomial reducible to SAT </w:t>
      </w:r>
    </w:p>
    <w:p w:rsidR="00815F0C" w:rsidRDefault="00815F0C">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SAT is polynomial reducible to VertexCover</w:t>
      </w:r>
    </w:p>
    <w:p w:rsidR="00815F0C" w:rsidRDefault="00815F0C">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Therefore, Q is polynomial reducible to VertexCove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Hamiltonian Cycle is NP-Complete</w: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This is an outline of a proof that HamiltonianCycle is NP-Complete under the assumption that VertexCover is NP-complete:</w:t>
      </w:r>
    </w:p>
    <w:p w:rsidR="00815F0C" w:rsidRDefault="00815F0C">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Recall that VertexCover is polynomial reducible to HamiltonianCycle.</w:t>
      </w:r>
    </w:p>
    <w:p w:rsidR="00815F0C" w:rsidRDefault="00815F0C">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Therefore, since VertexCover is NP-complete, given any NP problem Q, Q is polynomial reducible to VertexCover</w:t>
      </w:r>
    </w:p>
    <w:p w:rsidR="00815F0C" w:rsidRDefault="00815F0C">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Therefore, any such Q is polynomial reducible to HamiltonianCycle as well</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CSAT is NP-Complete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0" type="#_x0000_t75" style="width:363.75pt;height:158.25pt">
            <v:imagedata r:id="rId181" o:title=""/>
          </v:shape>
        </w:pic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SAT is NP-Complete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1" type="#_x0000_t75" style="width:408pt;height:197.25pt">
            <v:imagedata r:id="rId182" o:title=""/>
          </v:shape>
        </w:pict>
      </w:r>
    </w:p>
    <w:p w:rsidR="00815F0C" w:rsidRDefault="00815F0C">
      <w:pPr>
        <w:spacing w:after="0"/>
        <w:rPr>
          <w:rFonts w:ascii="Arial" w:hAnsi="Arial" w:cs="Arial"/>
          <w:smallCaps w:val="0"/>
          <w:snapToGrid w:val="0"/>
          <w:color w:val="FF0000"/>
          <w:u w:val="single"/>
        </w:rPr>
      </w:pPr>
      <w:r>
        <w:rPr>
          <w:rFonts w:ascii="Arial" w:hAnsi="Arial" w:cs="Arial"/>
          <w:smallCaps w:val="0"/>
          <w:snapToGrid w:val="0"/>
          <w:color w:val="FF0000"/>
          <w:u w:val="single"/>
        </w:rPr>
        <w:t>3-CNF is NP-Complete</w: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The following Boolean Formula is in 3-CNF (Conjunction of Disjunctions) form</w:t>
      </w:r>
    </w:p>
    <w:p w:rsidR="00815F0C" w:rsidRDefault="00815F0C">
      <w:pPr>
        <w:spacing w:after="0"/>
        <w:ind w:left="720" w:firstLine="720"/>
        <w:rPr>
          <w:rFonts w:ascii="Arial" w:hAnsi="Arial" w:cs="Arial"/>
          <w:b w:val="0"/>
          <w:bCs w:val="0"/>
          <w:smallCaps w:val="0"/>
          <w:snapToGrid w:val="0"/>
        </w:rPr>
      </w:pPr>
      <w:r>
        <w:rPr>
          <w:rFonts w:ascii="Arial" w:hAnsi="Arial" w:cs="Arial"/>
          <w:smallCaps w:val="0"/>
          <w:snapToGrid w:val="0"/>
        </w:rPr>
        <w:pict>
          <v:shape id="Picture 4" o:spid="_x0000_i1172" type="#_x0000_t75" style="width:287.25pt;height:45.75pt;visibility:visible">
            <v:imagedata r:id="rId183" o:title=""/>
          </v:shape>
        </w:pict>
      </w:r>
    </w:p>
    <w:p w:rsidR="00815F0C" w:rsidRDefault="00815F0C">
      <w:pPr>
        <w:spacing w:after="0"/>
        <w:ind w:firstLine="720"/>
        <w:rPr>
          <w:rFonts w:ascii="Arial" w:hAnsi="Arial" w:cs="Arial"/>
          <w:b w:val="0"/>
          <w:bCs w:val="0"/>
          <w:smallCaps w:val="0"/>
          <w:snapToGrid w:val="0"/>
        </w:rPr>
      </w:pPr>
      <w:r>
        <w:rPr>
          <w:rFonts w:ascii="Arial" w:hAnsi="Arial" w:cs="Arial"/>
          <w:b w:val="0"/>
          <w:bCs w:val="0"/>
          <w:smallCaps w:val="0"/>
          <w:snapToGrid w:val="0"/>
        </w:rPr>
        <w:t>Any Boolean Expression can be converted to CNF form</w:t>
      </w:r>
    </w:p>
    <w:p w:rsidR="00815F0C" w:rsidRDefault="00815F0C">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73" type="#_x0000_t75" style="width:379.5pt;height:203.25pt">
            <v:imagedata r:id="rId184" o:title=""/>
          </v:shape>
        </w:pic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t>Thus the following formula can be converted to 3-CNF in Polynomial time</w:t>
      </w:r>
    </w:p>
    <w:p w:rsidR="00815F0C" w:rsidRDefault="00815F0C">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rPr>
          <w:rFonts w:ascii="Arial" w:hAnsi="Arial" w:cs="Arial"/>
          <w:b w:val="0"/>
          <w:bCs w:val="0"/>
          <w:smallCaps w:val="0"/>
          <w:snapToGrid w:val="0"/>
        </w:rPr>
        <w:pict>
          <v:shape id="_x0000_i1174" type="#_x0000_t75" style="width:306pt;height:41.25pt">
            <v:imagedata r:id="rId185" o:title=""/>
          </v:shape>
        </w:pict>
      </w:r>
    </w:p>
    <w:p w:rsidR="00815F0C" w:rsidRDefault="00815F0C">
      <w:pPr>
        <w:spacing w:after="0"/>
        <w:ind w:left="720"/>
        <w:rPr>
          <w:rFonts w:ascii="Arial" w:hAnsi="Arial" w:cs="Arial"/>
          <w:b w:val="0"/>
          <w:bCs w:val="0"/>
          <w:smallCaps w:val="0"/>
          <w:snapToGrid w:val="0"/>
        </w:rPr>
      </w:pPr>
      <w:r>
        <w:rPr>
          <w:rFonts w:ascii="Arial" w:hAnsi="Arial" w:cs="Arial"/>
          <w:b w:val="0"/>
          <w:bCs w:val="0"/>
          <w:smallCaps w:val="0"/>
          <w:snapToGrid w:val="0"/>
        </w:rPr>
        <w:t>Thus, SAT can be reduced to 3-CNF in Polynomial time.  Hence 3-CNF is NP-Complete as SAT is NP-Complete</w:t>
      </w:r>
    </w:p>
    <w:p w:rsidR="00815F0C" w:rsidRDefault="00815F0C">
      <w:pPr>
        <w:spacing w:after="0"/>
        <w:rPr>
          <w:rFonts w:ascii="Arial" w:hAnsi="Arial" w:cs="Arial"/>
          <w:b w:val="0"/>
          <w:bCs w:val="0"/>
          <w:smallCaps w:val="0"/>
          <w:snapToGrid w:val="0"/>
        </w:rPr>
      </w:pPr>
    </w:p>
    <w:p w:rsidR="00815F0C" w:rsidRDefault="00815F0C">
      <w:pPr>
        <w:spacing w:after="0"/>
        <w:rPr>
          <w:rFonts w:ascii="Arial" w:hAnsi="Arial" w:cs="Arial"/>
          <w:b w:val="0"/>
          <w:bCs w:val="0"/>
          <w:smallCaps w:val="0"/>
          <w:snapToGrid w:val="0"/>
          <w:u w:val="single"/>
        </w:rPr>
      </w:pPr>
      <w:r>
        <w:rPr>
          <w:rFonts w:ascii="Arial" w:hAnsi="Arial" w:cs="Arial"/>
          <w:b w:val="0"/>
          <w:bCs w:val="0"/>
          <w:smallCaps w:val="0"/>
          <w:snapToGrid w:val="0"/>
          <w:u w:val="single"/>
        </w:rPr>
        <w:t>Solving One NP-Complete Problem Solves Them All</w:t>
      </w:r>
    </w:p>
    <w:p w:rsidR="00815F0C" w:rsidRDefault="00815F0C">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Suppose Q is an NP-complete problem and someone finds a polynomial-time algorithm A that solves it in O(p(n)) time</w:t>
      </w:r>
    </w:p>
    <w:p w:rsidR="00815F0C" w:rsidRDefault="00815F0C">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Let R be any problem in NP. R is polynomial reducible to Q, with witness polynomial q(y)</w:t>
      </w:r>
    </w:p>
    <w:p w:rsidR="00815F0C" w:rsidRDefault="00815F0C">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Polynomial-time algorithm to solve R: Given an instance IR of R, create an instance IQ of Q (in O(q(n)) time) that has a solution iff IR does. Solve IQ in O(p(q(n))) time. Output solution to IR. The algorithm runs in O(q(n) + q(p(n)))</w:t>
      </w:r>
    </w:p>
    <w:sectPr w:rsidR="00815F0C" w:rsidSect="00815F0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5F0C" w:rsidRDefault="00815F0C">
      <w:pPr>
        <w:spacing w:after="0" w:line="240" w:lineRule="auto"/>
      </w:pPr>
      <w:r>
        <w:separator/>
      </w:r>
    </w:p>
  </w:endnote>
  <w:endnote w:type="continuationSeparator" w:id="0">
    <w:p w:rsidR="00815F0C" w:rsidRDefault="00815F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5F0C" w:rsidRDefault="00815F0C">
      <w:pPr>
        <w:spacing w:after="0" w:line="240" w:lineRule="auto"/>
      </w:pPr>
      <w:r>
        <w:separator/>
      </w:r>
    </w:p>
  </w:footnote>
  <w:footnote w:type="continuationSeparator" w:id="0">
    <w:p w:rsidR="00815F0C" w:rsidRDefault="00815F0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156A6"/>
    <w:multiLevelType w:val="hybridMultilevel"/>
    <w:tmpl w:val="B274826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
    <w:nsid w:val="0B351B7E"/>
    <w:multiLevelType w:val="hybridMultilevel"/>
    <w:tmpl w:val="FBD01E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0EBD1E87"/>
    <w:multiLevelType w:val="hybridMultilevel"/>
    <w:tmpl w:val="ABDC99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7">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149D0C32"/>
    <w:multiLevelType w:val="hybridMultilevel"/>
    <w:tmpl w:val="264ED618"/>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175E31FF"/>
    <w:multiLevelType w:val="hybridMultilevel"/>
    <w:tmpl w:val="C4E2CF7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1">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3">
    <w:nsid w:val="1FB817F4"/>
    <w:multiLevelType w:val="hybridMultilevel"/>
    <w:tmpl w:val="65A6160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1FDC00B0"/>
    <w:multiLevelType w:val="hybridMultilevel"/>
    <w:tmpl w:val="17EC2F4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5">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7">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8">
    <w:nsid w:val="2DD33E24"/>
    <w:multiLevelType w:val="hybridMultilevel"/>
    <w:tmpl w:val="7296406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3B171DA0"/>
    <w:multiLevelType w:val="hybridMultilevel"/>
    <w:tmpl w:val="71D8E8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2">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3">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4">
    <w:nsid w:val="4D421AB3"/>
    <w:multiLevelType w:val="hybridMultilevel"/>
    <w:tmpl w:val="1138090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nsid w:val="50050782"/>
    <w:multiLevelType w:val="hybridMultilevel"/>
    <w:tmpl w:val="23CA43E4"/>
    <w:lvl w:ilvl="0" w:tplc="289AEB4A">
      <w:numFmt w:val="bullet"/>
      <w:lvlText w:val=""/>
      <w:lvlJc w:val="left"/>
      <w:pPr>
        <w:ind w:left="1800" w:hanging="360"/>
      </w:pPr>
      <w:rPr>
        <w:rFonts w:ascii="Wingdings" w:eastAsia="Times New Roman"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27">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8">
    <w:nsid w:val="509A7565"/>
    <w:multiLevelType w:val="hybridMultilevel"/>
    <w:tmpl w:val="0D3C036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9">
    <w:nsid w:val="519225B8"/>
    <w:multiLevelType w:val="hybridMultilevel"/>
    <w:tmpl w:val="5FFA768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0">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1">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32">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3">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4">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5">
    <w:nsid w:val="5AEB37B9"/>
    <w:multiLevelType w:val="hybridMultilevel"/>
    <w:tmpl w:val="3278868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6">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7">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8">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9">
    <w:nsid w:val="62D5637D"/>
    <w:multiLevelType w:val="hybridMultilevel"/>
    <w:tmpl w:val="027A71B4"/>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0">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41">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42">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3">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4">
    <w:nsid w:val="6DAA5A4C"/>
    <w:multiLevelType w:val="hybridMultilevel"/>
    <w:tmpl w:val="9904947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5">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nsid w:val="6EDC4272"/>
    <w:multiLevelType w:val="hybridMultilevel"/>
    <w:tmpl w:val="BCF69F12"/>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7">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8">
    <w:nsid w:val="6FB37BA2"/>
    <w:multiLevelType w:val="hybridMultilevel"/>
    <w:tmpl w:val="AD4A63C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9">
    <w:nsid w:val="770D0FCE"/>
    <w:multiLevelType w:val="hybridMultilevel"/>
    <w:tmpl w:val="0D9A1244"/>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50">
    <w:nsid w:val="772A6A72"/>
    <w:multiLevelType w:val="hybridMultilevel"/>
    <w:tmpl w:val="B40CAB54"/>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51">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6"/>
  </w:num>
  <w:num w:numId="2">
    <w:abstractNumId w:val="37"/>
  </w:num>
  <w:num w:numId="3">
    <w:abstractNumId w:val="40"/>
  </w:num>
  <w:num w:numId="4">
    <w:abstractNumId w:val="38"/>
  </w:num>
  <w:num w:numId="5">
    <w:abstractNumId w:val="42"/>
  </w:num>
  <w:num w:numId="6">
    <w:abstractNumId w:val="43"/>
  </w:num>
  <w:num w:numId="7">
    <w:abstractNumId w:val="30"/>
  </w:num>
  <w:num w:numId="8">
    <w:abstractNumId w:val="15"/>
  </w:num>
  <w:num w:numId="9">
    <w:abstractNumId w:val="47"/>
  </w:num>
  <w:num w:numId="10">
    <w:abstractNumId w:val="9"/>
  </w:num>
  <w:num w:numId="11">
    <w:abstractNumId w:val="17"/>
  </w:num>
  <w:num w:numId="12">
    <w:abstractNumId w:val="27"/>
  </w:num>
  <w:num w:numId="13">
    <w:abstractNumId w:val="33"/>
  </w:num>
  <w:num w:numId="14">
    <w:abstractNumId w:val="16"/>
  </w:num>
  <w:num w:numId="15">
    <w:abstractNumId w:val="41"/>
  </w:num>
  <w:num w:numId="16">
    <w:abstractNumId w:val="51"/>
  </w:num>
  <w:num w:numId="17">
    <w:abstractNumId w:val="25"/>
  </w:num>
  <w:num w:numId="18">
    <w:abstractNumId w:val="2"/>
  </w:num>
  <w:num w:numId="19">
    <w:abstractNumId w:val="32"/>
  </w:num>
  <w:num w:numId="20">
    <w:abstractNumId w:val="22"/>
  </w:num>
  <w:num w:numId="21">
    <w:abstractNumId w:val="31"/>
  </w:num>
  <w:num w:numId="22">
    <w:abstractNumId w:val="1"/>
  </w:num>
  <w:num w:numId="23">
    <w:abstractNumId w:val="19"/>
  </w:num>
  <w:num w:numId="24">
    <w:abstractNumId w:val="20"/>
  </w:num>
  <w:num w:numId="25">
    <w:abstractNumId w:val="12"/>
  </w:num>
  <w:num w:numId="26">
    <w:abstractNumId w:val="34"/>
  </w:num>
  <w:num w:numId="27">
    <w:abstractNumId w:val="11"/>
  </w:num>
  <w:num w:numId="28">
    <w:abstractNumId w:val="45"/>
  </w:num>
  <w:num w:numId="29">
    <w:abstractNumId w:val="4"/>
  </w:num>
  <w:num w:numId="30">
    <w:abstractNumId w:val="3"/>
  </w:num>
  <w:num w:numId="31">
    <w:abstractNumId w:val="23"/>
  </w:num>
  <w:num w:numId="32">
    <w:abstractNumId w:val="7"/>
  </w:num>
  <w:num w:numId="33">
    <w:abstractNumId w:val="29"/>
  </w:num>
  <w:num w:numId="34">
    <w:abstractNumId w:val="13"/>
  </w:num>
  <w:num w:numId="35">
    <w:abstractNumId w:val="44"/>
  </w:num>
  <w:num w:numId="36">
    <w:abstractNumId w:val="18"/>
  </w:num>
  <w:num w:numId="37">
    <w:abstractNumId w:val="6"/>
  </w:num>
  <w:num w:numId="38">
    <w:abstractNumId w:val="50"/>
  </w:num>
  <w:num w:numId="39">
    <w:abstractNumId w:val="46"/>
  </w:num>
  <w:num w:numId="40">
    <w:abstractNumId w:val="21"/>
  </w:num>
  <w:num w:numId="41">
    <w:abstractNumId w:val="49"/>
  </w:num>
  <w:num w:numId="42">
    <w:abstractNumId w:val="28"/>
  </w:num>
  <w:num w:numId="43">
    <w:abstractNumId w:val="0"/>
  </w:num>
  <w:num w:numId="44">
    <w:abstractNumId w:val="10"/>
  </w:num>
  <w:num w:numId="45">
    <w:abstractNumId w:val="5"/>
  </w:num>
  <w:num w:numId="46">
    <w:abstractNumId w:val="14"/>
  </w:num>
  <w:num w:numId="47">
    <w:abstractNumId w:val="39"/>
  </w:num>
  <w:num w:numId="48">
    <w:abstractNumId w:val="24"/>
  </w:num>
  <w:num w:numId="49">
    <w:abstractNumId w:val="26"/>
  </w:num>
  <w:num w:numId="50">
    <w:abstractNumId w:val="35"/>
  </w:num>
  <w:num w:numId="51">
    <w:abstractNumId w:val="8"/>
  </w:num>
  <w:num w:numId="52">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15F0C"/>
    <w:rsid w:val="00815F0C"/>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hAnsi="Calibri" w:cs="Calibri"/>
      <w:b/>
      <w:bCs/>
      <w:smallCaps/>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basedOn w:val="DefaultParagraphFont"/>
    <w:link w:val="BalloonText"/>
    <w:uiPriority w:val="99"/>
    <w:rPr>
      <w:rFonts w:ascii="Tahoma" w:hAnsi="Tahoma" w:cs="Tahoma"/>
      <w:i/>
      <w:iCs/>
      <w:smallCaps/>
      <w:snapToGrid w:val="0"/>
      <w:sz w:val="16"/>
      <w:szCs w:val="16"/>
    </w:rPr>
  </w:style>
  <w:style w:type="character" w:styleId="Hyperlink">
    <w:name w:val="Hyperlink"/>
    <w:basedOn w:val="DefaultParagraphFont"/>
    <w:uiPriority w:val="99"/>
    <w:rPr>
      <w:rFonts w:ascii="Times New Roman" w:hAnsi="Times New Roman" w:cs="Times New Roman"/>
      <w:color w:val="0000FF"/>
      <w:u w:val="single"/>
    </w:rPr>
  </w:style>
  <w:style w:type="character" w:styleId="FollowedHyperlink">
    <w:name w:val="FollowedHyperlink"/>
    <w:basedOn w:val="DefaultParagraphFont"/>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 w:type="paragraph" w:styleId="Header">
    <w:name w:val="header"/>
    <w:basedOn w:val="Normal"/>
    <w:link w:val="HeaderChar"/>
    <w:uiPriority w:val="99"/>
    <w:pPr>
      <w:tabs>
        <w:tab w:val="center" w:pos="4680"/>
        <w:tab w:val="right" w:pos="9360"/>
      </w:tabs>
    </w:pPr>
    <w:rPr>
      <w:sz w:val="20"/>
      <w:szCs w:val="20"/>
    </w:rPr>
  </w:style>
  <w:style w:type="character" w:customStyle="1" w:styleId="HeaderChar">
    <w:name w:val="Header Char"/>
    <w:basedOn w:val="DefaultParagraphFont"/>
    <w:link w:val="Header"/>
    <w:uiPriority w:val="99"/>
    <w:rPr>
      <w:rFonts w:ascii="Calibri" w:hAnsi="Calibri" w:cs="Calibri"/>
      <w:b/>
      <w:bCs/>
      <w:smallCaps/>
    </w:rPr>
  </w:style>
  <w:style w:type="paragraph" w:styleId="Footer">
    <w:name w:val="footer"/>
    <w:basedOn w:val="Normal"/>
    <w:link w:val="FooterChar"/>
    <w:uiPriority w:val="99"/>
    <w:pPr>
      <w:tabs>
        <w:tab w:val="center" w:pos="4680"/>
        <w:tab w:val="right" w:pos="9360"/>
      </w:tabs>
    </w:pPr>
    <w:rPr>
      <w:sz w:val="20"/>
      <w:szCs w:val="20"/>
    </w:rPr>
  </w:style>
  <w:style w:type="character" w:customStyle="1" w:styleId="FooterChar">
    <w:name w:val="Footer Char"/>
    <w:basedOn w:val="DefaultParagraphFont"/>
    <w:link w:val="Footer"/>
    <w:uiPriority w:val="99"/>
    <w:rPr>
      <w:rFonts w:ascii="Calibri" w:hAnsi="Calibri" w:cs="Calibri"/>
      <w:b/>
      <w:bCs/>
      <w:smallCap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oleObject" Target="embeddings/oleObject12.bin"/><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oleObject" Target="embeddings/oleObject18.bin"/><Relationship Id="rId159" Type="http://schemas.openxmlformats.org/officeDocument/2006/relationships/image" Target="media/image133.png"/><Relationship Id="rId175" Type="http://schemas.openxmlformats.org/officeDocument/2006/relationships/image" Target="media/image141.png"/><Relationship Id="rId170" Type="http://schemas.openxmlformats.org/officeDocument/2006/relationships/oleObject" Target="embeddings/oleObject26.bin"/><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oleObject" Target="embeddings/oleObject7.bin"/><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oleObject" Target="embeddings/oleObject13.bin"/><Relationship Id="rId149" Type="http://schemas.openxmlformats.org/officeDocument/2006/relationships/image" Target="media/image128.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oleObject" Target="embeddings/oleObject21.bin"/><Relationship Id="rId165" Type="http://schemas.openxmlformats.org/officeDocument/2006/relationships/image" Target="media/image136.png"/><Relationship Id="rId181" Type="http://schemas.openxmlformats.org/officeDocument/2006/relationships/image" Target="media/image147.png"/><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oleObject" Target="embeddings/oleObject16.bin"/><Relationship Id="rId155" Type="http://schemas.openxmlformats.org/officeDocument/2006/relationships/image" Target="media/image131.png"/><Relationship Id="rId171" Type="http://schemas.openxmlformats.org/officeDocument/2006/relationships/image" Target="media/image139.png"/><Relationship Id="rId176" Type="http://schemas.openxmlformats.org/officeDocument/2006/relationships/image" Target="media/image142.png"/><Relationship Id="rId12" Type="http://schemas.openxmlformats.org/officeDocument/2006/relationships/oleObject" Target="embeddings/oleObject2.bin"/><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oleObject" Target="embeddings/oleObject10.bin"/><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6.png"/><Relationship Id="rId161" Type="http://schemas.openxmlformats.org/officeDocument/2006/relationships/image" Target="media/image134.png"/><Relationship Id="rId166" Type="http://schemas.openxmlformats.org/officeDocument/2006/relationships/oleObject" Target="embeddings/oleObject24.bin"/><Relationship Id="rId182"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oleObject" Target="embeddings/oleObject5.bin"/><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oleObject" Target="embeddings/oleObject19.bin"/><Relationship Id="rId177" Type="http://schemas.openxmlformats.org/officeDocument/2006/relationships/image" Target="media/image143.png"/><Relationship Id="rId172" Type="http://schemas.openxmlformats.org/officeDocument/2006/relationships/oleObject" Target="embeddings/oleObject27.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oleObject" Target="embeddings/oleObject8.bin"/><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oleObject" Target="embeddings/oleObject14.bin"/><Relationship Id="rId167"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oleObject" Target="embeddings/oleObject22.bin"/><Relationship Id="rId183"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2.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oleObject" Target="embeddings/oleObject17.bin"/><Relationship Id="rId173"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5.png"/><Relationship Id="rId184"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oleObject" Target="embeddings/oleObject20.bin"/><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oleObject" Target="embeddings/oleObject28.bin"/><Relationship Id="rId179"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oleObject" Target="embeddings/oleObject9.bin"/><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oleObject" Target="embeddings/oleObject15.bin"/><Relationship Id="rId164" Type="http://schemas.openxmlformats.org/officeDocument/2006/relationships/oleObject" Target="embeddings/oleObject23.bin"/><Relationship Id="rId169" Type="http://schemas.openxmlformats.org/officeDocument/2006/relationships/image" Target="media/image138.png"/><Relationship Id="rId185"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8014</TotalTime>
  <Pages>64</Pages>
  <Words>5224</Words>
  <Characters>29781</Characters>
  <Application>Microsoft Office Outlook</Application>
  <DocSecurity>0</DocSecurity>
  <Lines>0</Lines>
  <Paragraphs>0</Paragraphs>
  <ScaleCrop>false</ScaleCrop>
  <Company>Hewlett-Packard</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985109</cp:lastModifiedBy>
  <cp:revision>400</cp:revision>
  <dcterms:created xsi:type="dcterms:W3CDTF">2016-05-02T01:06:00Z</dcterms:created>
  <dcterms:modified xsi:type="dcterms:W3CDTF">2016-05-18T15:41:00Z</dcterms:modified>
</cp:coreProperties>
</file>